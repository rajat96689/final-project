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4A7EEA">
      <w:pPr>
        <w:pStyle w:val="Bodytext"/>
        <w:ind w:left="0"/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3A6D89" w:rsidP="004A7EEA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Use Case Template</w:t>
      </w:r>
    </w:p>
    <w:p w:rsidR="006847AF" w:rsidRDefault="00B26F17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</w:t>
      </w:r>
      <w:r w:rsidR="00BE33D1">
        <w:rPr>
          <w:rFonts w:cs="Arial"/>
          <w:b/>
          <w:sz w:val="28"/>
        </w:rPr>
        <w:t xml:space="preserve"> </w:t>
      </w:r>
      <w:proofErr w:type="spellStart"/>
      <w:r w:rsidR="003807EC">
        <w:rPr>
          <w:rFonts w:cs="Arial"/>
          <w:b/>
          <w:sz w:val="28"/>
        </w:rPr>
        <w:t>CapStore</w:t>
      </w:r>
      <w:proofErr w:type="spellEnd"/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ID: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Executive Sponsor: </w:t>
      </w:r>
      <w:r w:rsidR="00BE33D1">
        <w:rPr>
          <w:rFonts w:cs="Arial"/>
          <w:b/>
          <w:sz w:val="28"/>
        </w:rPr>
        <w:t xml:space="preserve"> </w:t>
      </w:r>
      <w:proofErr w:type="spellStart"/>
      <w:r w:rsidR="00414BC6">
        <w:rPr>
          <w:rFonts w:cs="Arial"/>
          <w:b/>
          <w:sz w:val="28"/>
        </w:rPr>
        <w:t>Himanshu</w:t>
      </w:r>
      <w:proofErr w:type="spellEnd"/>
      <w:r w:rsidR="00414BC6">
        <w:rPr>
          <w:rFonts w:cs="Arial"/>
          <w:b/>
          <w:sz w:val="28"/>
        </w:rPr>
        <w:t xml:space="preserve"> Kaushik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Project Manager:  </w:t>
      </w:r>
      <w:r w:rsidR="00414BC6">
        <w:rPr>
          <w:rFonts w:cs="Arial"/>
          <w:b/>
          <w:sz w:val="28"/>
          <w:szCs w:val="28"/>
        </w:rPr>
        <w:t>Rajat Gupta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Business Analyst:</w:t>
      </w:r>
      <w:r w:rsidR="00BE33D1">
        <w:rPr>
          <w:rFonts w:cs="Arial"/>
          <w:b/>
          <w:sz w:val="28"/>
          <w:szCs w:val="28"/>
        </w:rPr>
        <w:t xml:space="preserve">  </w:t>
      </w: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 w:rsidR="004A7EEA">
        <w:rPr>
          <w:rFonts w:cs="Arial"/>
        </w:rPr>
        <w:fldChar w:fldCharType="begin"/>
      </w:r>
      <w:r w:rsidR="004A7EEA">
        <w:rPr>
          <w:rFonts w:cs="Arial"/>
        </w:rPr>
        <w:instrText xml:space="preserve"> SAVEDATE  \@ "MMMM d, yyyy"  \* MERGEFORMAT </w:instrText>
      </w:r>
      <w:r w:rsidR="004A7EEA">
        <w:rPr>
          <w:rFonts w:cs="Arial"/>
        </w:rPr>
        <w:fldChar w:fldCharType="separate"/>
      </w:r>
      <w:r w:rsidR="003807EC">
        <w:rPr>
          <w:rFonts w:cs="Arial"/>
          <w:noProof/>
        </w:rPr>
        <w:t>March 28, 2019</w:t>
      </w:r>
      <w:r w:rsidR="004A7EEA">
        <w:rPr>
          <w:rFonts w:cs="Arial"/>
        </w:rPr>
        <w:fldChar w:fldCharType="end"/>
      </w:r>
    </w:p>
    <w:p w:rsidR="004A409A" w:rsidRPr="004A7EEA" w:rsidRDefault="006847AF" w:rsidP="003416E1">
      <w:pPr>
        <w:jc w:val="center"/>
        <w:rPr>
          <w:rFonts w:cs="Arial"/>
          <w:b/>
          <w:sz w:val="32"/>
          <w:szCs w:val="32"/>
        </w:rPr>
      </w:pPr>
      <w:r w:rsidRPr="004A7EEA">
        <w:rPr>
          <w:rFonts w:cs="Arial"/>
          <w:b/>
          <w:sz w:val="32"/>
          <w:szCs w:val="32"/>
        </w:rPr>
        <w:br w:type="page"/>
      </w:r>
      <w:r w:rsidR="004A409A" w:rsidRPr="004A7EEA">
        <w:rPr>
          <w:rFonts w:cs="Arial"/>
          <w:b/>
          <w:sz w:val="32"/>
          <w:szCs w:val="32"/>
        </w:rPr>
        <w:lastRenderedPageBreak/>
        <w:t>Table of Contents</w:t>
      </w:r>
    </w:p>
    <w:p w:rsidR="004C44F8" w:rsidRDefault="0013598B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 w:rsidR="00DC5CA0"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"1-3" \h \z \u </w:instrText>
      </w: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hyperlink w:anchor="_Toc221528079" w:history="1">
        <w:r w:rsidR="004C44F8" w:rsidRPr="00FD6C24">
          <w:rPr>
            <w:rStyle w:val="Hyperlink"/>
            <w:noProof/>
          </w:rPr>
          <w:t>Approvals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BB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44F8" w:rsidRDefault="003E7CA9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0" w:history="1">
        <w:r w:rsidR="004C44F8" w:rsidRPr="00FD6C24">
          <w:rPr>
            <w:rStyle w:val="Hyperlink"/>
            <w:noProof/>
          </w:rPr>
          <w:t>Use Case List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_Toc221528080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954BBB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3E7CA9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1" w:history="1">
        <w:r w:rsidR="004C44F8" w:rsidRPr="00FD6C24">
          <w:rPr>
            <w:rStyle w:val="Hyperlink"/>
            <w:noProof/>
          </w:rPr>
          <w:t>1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Name (Example:  ATM Transaction)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_Toc221528081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954BBB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3E7CA9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2" w:history="1">
        <w:r w:rsidR="004C44F8" w:rsidRPr="00FD6C24">
          <w:rPr>
            <w:rStyle w:val="Hyperlink"/>
            <w:noProof/>
          </w:rPr>
          <w:t>1.1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_Toc221528082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954BBB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3E7CA9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3" w:history="1">
        <w:r w:rsidR="004C44F8" w:rsidRPr="00FD6C24">
          <w:rPr>
            <w:rStyle w:val="Hyperlink"/>
            <w:noProof/>
          </w:rPr>
          <w:t>1.2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_Toc221528083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954BBB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3E7CA9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4" w:history="1">
        <w:r w:rsidR="004C44F8" w:rsidRPr="00FD6C24">
          <w:rPr>
            <w:rStyle w:val="Hyperlink"/>
            <w:noProof/>
          </w:rPr>
          <w:t>2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Name (Repeat for each Use Case)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_Toc221528084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954BBB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3E7CA9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5" w:history="1">
        <w:r w:rsidR="004C44F8" w:rsidRPr="00FD6C24">
          <w:rPr>
            <w:rStyle w:val="Hyperlink"/>
            <w:noProof/>
          </w:rPr>
          <w:t>2.1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_Toc221528085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954BBB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3E7CA9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6" w:history="1">
        <w:r w:rsidR="004C44F8" w:rsidRPr="00FD6C24">
          <w:rPr>
            <w:rStyle w:val="Hyperlink"/>
            <w:noProof/>
          </w:rPr>
          <w:t>2.2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_Toc221528086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954BBB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083ABE" w:rsidRPr="00A63A5E" w:rsidRDefault="0013598B" w:rsidP="00722A41">
      <w:pPr>
        <w:rPr>
          <w:rFonts w:cs="Arial"/>
        </w:rPr>
      </w:pPr>
      <w:r w:rsidRPr="0001280E">
        <w:fldChar w:fldCharType="end"/>
      </w:r>
      <w:r w:rsidR="0036089E">
        <w:br w:type="page"/>
      </w:r>
      <w:r w:rsidR="00083ABE" w:rsidRPr="00A63A5E">
        <w:rPr>
          <w:rFonts w:cs="Arial"/>
        </w:rPr>
        <w:lastRenderedPageBreak/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A6280F" w:rsidTr="00306F22">
        <w:trPr>
          <w:tblHeader/>
        </w:trPr>
        <w:tc>
          <w:tcPr>
            <w:tcW w:w="1353" w:type="dxa"/>
            <w:shd w:val="pct20" w:color="auto" w:fill="auto"/>
          </w:tcPr>
          <w:p w:rsidR="00A6280F" w:rsidRDefault="00306F22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.03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.04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A63A5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Approved </w:t>
            </w:r>
            <w:r w:rsidR="00A63A5E">
              <w:rPr>
                <w:rFonts w:cs="Arial"/>
              </w:rPr>
              <w:t>Use Case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:rsidR="00984378" w:rsidRPr="004A7EEA" w:rsidRDefault="00984378" w:rsidP="004A7EEA"/>
    <w:p w:rsidR="00984378" w:rsidRPr="004D0443" w:rsidRDefault="00984378" w:rsidP="00F8254A">
      <w:pPr>
        <w:pStyle w:val="Heading1"/>
        <w:numPr>
          <w:ilvl w:val="0"/>
          <w:numId w:val="0"/>
        </w:numPr>
        <w:rPr>
          <w:rFonts w:ascii="Trebuchet MS" w:hAnsi="Trebuchet MS"/>
          <w:color w:val="C0C0C0"/>
          <w:sz w:val="20"/>
          <w:szCs w:val="20"/>
        </w:rPr>
      </w:pPr>
      <w:r>
        <w:br w:type="page"/>
      </w:r>
      <w:bookmarkStart w:id="0" w:name="_Toc221528079"/>
      <w:r w:rsidRPr="00032406">
        <w:lastRenderedPageBreak/>
        <w:t>Approvals</w:t>
      </w:r>
      <w:bookmarkEnd w:id="0"/>
    </w:p>
    <w:p w:rsidR="00984378" w:rsidRPr="00032406" w:rsidRDefault="00984378" w:rsidP="00984378">
      <w:pPr>
        <w:rPr>
          <w:rFonts w:ascii="Trebuchet MS" w:hAnsi="Trebuchet MS"/>
          <w:sz w:val="36"/>
          <w:szCs w:val="36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We h</w:t>
      </w:r>
      <w:r w:rsidRPr="00BB08ED">
        <w:rPr>
          <w:rFonts w:cs="Arial"/>
          <w:szCs w:val="20"/>
        </w:rPr>
        <w:t xml:space="preserve">ave carefully assessed the </w:t>
      </w:r>
      <w:r w:rsidR="00193E23">
        <w:rPr>
          <w:rFonts w:cs="Arial"/>
          <w:szCs w:val="20"/>
        </w:rPr>
        <w:t>Use Cases</w:t>
      </w:r>
      <w:r>
        <w:rPr>
          <w:rFonts w:cs="Arial"/>
          <w:szCs w:val="20"/>
        </w:rPr>
        <w:t xml:space="preserve"> </w:t>
      </w:r>
      <w:r w:rsidRPr="00BB08ED">
        <w:rPr>
          <w:rFonts w:cs="Arial"/>
          <w:szCs w:val="20"/>
        </w:rPr>
        <w:t>for</w:t>
      </w:r>
      <w:r>
        <w:rPr>
          <w:rFonts w:cs="Arial"/>
          <w:szCs w:val="20"/>
        </w:rPr>
        <w:t xml:space="preserve"> this </w:t>
      </w:r>
      <w:r w:rsidRPr="00BB08ED">
        <w:rPr>
          <w:rFonts w:cs="Arial"/>
          <w:szCs w:val="20"/>
          <w:u w:val="single"/>
        </w:rPr>
        <w:t>project.</w:t>
      </w:r>
      <w:r w:rsidRPr="00BB08ED">
        <w:rPr>
          <w:rFonts w:cs="Arial"/>
          <w:szCs w:val="20"/>
        </w:rPr>
        <w:t xml:space="preserve">  This document has been completed in accordance with the requirements of the System Development Methodology.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MANAGEMENT CERTIFICATION - Please check the appropriate statement.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______ the document is accepted. 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accepted pending the changes noted.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not accepted.</w:t>
      </w:r>
    </w:p>
    <w:p w:rsidR="00984378" w:rsidRPr="00BB08ED" w:rsidRDefault="00984378" w:rsidP="00984378">
      <w:pPr>
        <w:pBdr>
          <w:bottom w:val="single" w:sz="12" w:space="1" w:color="auto"/>
        </w:pBd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rPr>
          <w:rFonts w:cs="Arial"/>
          <w:szCs w:val="20"/>
        </w:rPr>
      </w:pPr>
    </w:p>
    <w:p w:rsidR="00193E23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We fully accept the changes as needed improvements and authorize initiation of work to proceed.  Based on our authority and judgment, the continued operation of this system is authorized. 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(*=</w:t>
      </w:r>
      <w:proofErr w:type="gramStart"/>
      <w:r w:rsidRPr="00BB08ED">
        <w:rPr>
          <w:rFonts w:cs="Arial"/>
          <w:szCs w:val="20"/>
        </w:rPr>
        <w:t>Requi</w:t>
      </w:r>
      <w:r>
        <w:rPr>
          <w:rFonts w:cs="Arial"/>
          <w:szCs w:val="20"/>
        </w:rPr>
        <w:t>r</w:t>
      </w:r>
      <w:r w:rsidRPr="00BB08ED">
        <w:rPr>
          <w:rFonts w:cs="Arial"/>
          <w:szCs w:val="20"/>
        </w:rPr>
        <w:t>ed</w:t>
      </w:r>
      <w:r w:rsidR="00193E23">
        <w:rPr>
          <w:rFonts w:cs="Arial"/>
          <w:szCs w:val="20"/>
        </w:rPr>
        <w:t xml:space="preserve">  *</w:t>
      </w:r>
      <w:proofErr w:type="gramEnd"/>
      <w:r w:rsidR="00193E23">
        <w:rPr>
          <w:rFonts w:cs="Arial"/>
          <w:szCs w:val="20"/>
        </w:rPr>
        <w:t>*= Submit for Review Approval Not Required</w:t>
      </w:r>
      <w:r w:rsidRPr="00BB08ED">
        <w:rPr>
          <w:rFonts w:cs="Arial"/>
          <w:szCs w:val="20"/>
        </w:rPr>
        <w:t>)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314D94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Executive Sponsor**</w:t>
      </w:r>
      <w:r w:rsidR="00FB3CF6">
        <w:rPr>
          <w:rFonts w:cs="Arial"/>
          <w:szCs w:val="20"/>
        </w:rPr>
        <w:tab/>
      </w:r>
      <w:r w:rsidR="00984378" w:rsidRPr="00BB08ED">
        <w:rPr>
          <w:rFonts w:cs="Arial"/>
          <w:szCs w:val="20"/>
        </w:rPr>
        <w:t>DATE</w:t>
      </w: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7E7FAB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Project Sponsor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7E7FAB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Quality Assurance </w:t>
      </w:r>
      <w:r>
        <w:rPr>
          <w:rFonts w:cs="Arial"/>
          <w:szCs w:val="20"/>
        </w:rPr>
        <w:t>Manager</w:t>
      </w:r>
      <w:r w:rsidR="00193E23">
        <w:rPr>
          <w:rFonts w:cs="Arial"/>
          <w:szCs w:val="20"/>
        </w:rPr>
        <w:t xml:space="preserve"> / Team Lead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Business Analyst Manager</w:t>
      </w:r>
      <w:r w:rsidR="00314D94">
        <w:rPr>
          <w:rFonts w:cs="Arial"/>
          <w:szCs w:val="20"/>
        </w:rPr>
        <w:t xml:space="preserve"> / Team Lead*</w:t>
      </w:r>
      <w:r>
        <w:rPr>
          <w:rFonts w:cs="Arial"/>
          <w:szCs w:val="20"/>
        </w:rPr>
        <w:tab/>
        <w:t>DATE</w:t>
      </w: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10541A" w:rsidRDefault="00FB3CF6" w:rsidP="00FB3CF6">
      <w:pPr>
        <w:tabs>
          <w:tab w:val="left" w:pos="6480"/>
        </w:tabs>
      </w:pPr>
      <w:r>
        <w:rPr>
          <w:rFonts w:cs="Arial"/>
          <w:szCs w:val="20"/>
        </w:rPr>
        <w:t>Project Manager</w:t>
      </w:r>
      <w:r>
        <w:rPr>
          <w:rFonts w:cs="Arial"/>
          <w:szCs w:val="20"/>
        </w:rPr>
        <w:tab/>
      </w:r>
      <w:r w:rsidR="00984378">
        <w:rPr>
          <w:rFonts w:cs="Arial"/>
          <w:szCs w:val="20"/>
        </w:rPr>
        <w:t>DATE</w:t>
      </w:r>
    </w:p>
    <w:p w:rsidR="002103D8" w:rsidRDefault="00984378" w:rsidP="002103D8">
      <w:pPr>
        <w:pStyle w:val="Heading1"/>
        <w:numPr>
          <w:ilvl w:val="0"/>
          <w:numId w:val="0"/>
        </w:numPr>
      </w:pPr>
      <w:r>
        <w:br w:type="page"/>
      </w:r>
      <w:bookmarkStart w:id="1" w:name="_Toc221528080"/>
      <w:r w:rsidR="002103D8">
        <w:lastRenderedPageBreak/>
        <w:t>Use Case List</w:t>
      </w:r>
      <w:bookmarkEnd w:id="1"/>
    </w:p>
    <w:tbl>
      <w:tblPr>
        <w:tblW w:w="99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2"/>
        <w:gridCol w:w="2013"/>
        <w:gridCol w:w="6406"/>
      </w:tblGrid>
      <w:tr w:rsidR="00F305F6" w:rsidRPr="00BF3061" w:rsidTr="007B0A9D">
        <w:trPr>
          <w:trHeight w:val="287"/>
        </w:trPr>
        <w:tc>
          <w:tcPr>
            <w:tcW w:w="14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201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406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F305F6" w:rsidTr="007B0A9D">
        <w:trPr>
          <w:trHeight w:val="287"/>
        </w:trPr>
        <w:tc>
          <w:tcPr>
            <w:tcW w:w="1482" w:type="dxa"/>
            <w:tcBorders>
              <w:top w:val="single" w:sz="6" w:space="0" w:color="auto"/>
            </w:tcBorders>
          </w:tcPr>
          <w:p w:rsidR="00F305F6" w:rsidRDefault="007B0A9D" w:rsidP="00A42154">
            <w:r>
              <w:t>UC_3</w:t>
            </w:r>
          </w:p>
        </w:tc>
        <w:tc>
          <w:tcPr>
            <w:tcW w:w="2013" w:type="dxa"/>
            <w:tcBorders>
              <w:top w:val="single" w:sz="6" w:space="0" w:color="auto"/>
            </w:tcBorders>
          </w:tcPr>
          <w:p w:rsidR="00F305F6" w:rsidRDefault="007B0A9D" w:rsidP="00A42154">
            <w:r>
              <w:t>Admin</w:t>
            </w:r>
          </w:p>
        </w:tc>
        <w:tc>
          <w:tcPr>
            <w:tcW w:w="6406" w:type="dxa"/>
            <w:tcBorders>
              <w:top w:val="single" w:sz="6" w:space="0" w:color="auto"/>
            </w:tcBorders>
          </w:tcPr>
          <w:p w:rsidR="00F305F6" w:rsidRDefault="007B0A9D" w:rsidP="00A42154">
            <w:r>
              <w:rPr>
                <w:rFonts w:cs="Arial"/>
                <w:color w:val="A6A6A6"/>
              </w:rPr>
              <w:t>Admin will be able to see all the merchant details, customer details and complete inventory</w:t>
            </w:r>
          </w:p>
        </w:tc>
      </w:tr>
      <w:tr w:rsidR="00F305F6" w:rsidTr="007B0A9D">
        <w:trPr>
          <w:trHeight w:val="303"/>
        </w:trPr>
        <w:tc>
          <w:tcPr>
            <w:tcW w:w="1482" w:type="dxa"/>
          </w:tcPr>
          <w:p w:rsidR="00F305F6" w:rsidRDefault="007B0A9D" w:rsidP="00A42154">
            <w:r>
              <w:t>UC_5</w:t>
            </w:r>
          </w:p>
        </w:tc>
        <w:tc>
          <w:tcPr>
            <w:tcW w:w="2013" w:type="dxa"/>
          </w:tcPr>
          <w:p w:rsidR="00F305F6" w:rsidRDefault="007B0A9D" w:rsidP="00A42154">
            <w:r>
              <w:t>Merchant</w:t>
            </w:r>
          </w:p>
        </w:tc>
        <w:tc>
          <w:tcPr>
            <w:tcW w:w="6406" w:type="dxa"/>
          </w:tcPr>
          <w:p w:rsidR="00F305F6" w:rsidRDefault="007B0A9D" w:rsidP="00A42154">
            <w:r>
              <w:rPr>
                <w:rFonts w:cs="Arial"/>
                <w:color w:val="A6A6A6"/>
                <w:szCs w:val="20"/>
              </w:rPr>
              <w:t>Merchant will have a full control over inventory and he can perform CRUD operations.</w:t>
            </w:r>
          </w:p>
        </w:tc>
      </w:tr>
      <w:tr w:rsidR="00F305F6" w:rsidTr="007B0A9D">
        <w:trPr>
          <w:trHeight w:val="303"/>
        </w:trPr>
        <w:tc>
          <w:tcPr>
            <w:tcW w:w="1482" w:type="dxa"/>
          </w:tcPr>
          <w:p w:rsidR="00F305F6" w:rsidRDefault="007B0A9D" w:rsidP="00A42154">
            <w:r>
              <w:t>UC_6</w:t>
            </w:r>
          </w:p>
        </w:tc>
        <w:tc>
          <w:tcPr>
            <w:tcW w:w="2013" w:type="dxa"/>
          </w:tcPr>
          <w:p w:rsidR="00F305F6" w:rsidRDefault="007B0A9D" w:rsidP="00A42154">
            <w:r>
              <w:t>Customer</w:t>
            </w:r>
          </w:p>
        </w:tc>
        <w:tc>
          <w:tcPr>
            <w:tcW w:w="6406" w:type="dxa"/>
          </w:tcPr>
          <w:p w:rsidR="007B0A9D" w:rsidRDefault="007B0A9D" w:rsidP="007B0A9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can check its ordered items, wish list and status of delivery. Customer can place feedback about products.</w:t>
            </w:r>
          </w:p>
          <w:p w:rsidR="007B0A9D" w:rsidRDefault="007B0A9D" w:rsidP="007B0A9D">
            <w:r>
              <w:rPr>
                <w:rFonts w:cs="Arial"/>
                <w:color w:val="A6A6A6"/>
                <w:szCs w:val="20"/>
              </w:rPr>
              <w:t>Customer also change its profile information</w:t>
            </w:r>
          </w:p>
        </w:tc>
      </w:tr>
      <w:tr w:rsidR="007B0A9D" w:rsidTr="007B0A9D">
        <w:trPr>
          <w:trHeight w:val="303"/>
        </w:trPr>
        <w:tc>
          <w:tcPr>
            <w:tcW w:w="1482" w:type="dxa"/>
          </w:tcPr>
          <w:p w:rsidR="007B0A9D" w:rsidRDefault="007B0A9D" w:rsidP="007B0A9D">
            <w:r>
              <w:t>UC_18</w:t>
            </w:r>
          </w:p>
        </w:tc>
        <w:tc>
          <w:tcPr>
            <w:tcW w:w="2013" w:type="dxa"/>
          </w:tcPr>
          <w:p w:rsidR="007B0A9D" w:rsidRDefault="007B0A9D" w:rsidP="007B0A9D">
            <w:r>
              <w:t>Admin and Merchant</w:t>
            </w:r>
          </w:p>
        </w:tc>
        <w:tc>
          <w:tcPr>
            <w:tcW w:w="6406" w:type="dxa"/>
          </w:tcPr>
          <w:p w:rsidR="007B0A9D" w:rsidRPr="00670215" w:rsidRDefault="007B0A9D" w:rsidP="007B0A9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and Merchant can upload images of products and banners.</w:t>
            </w:r>
          </w:p>
        </w:tc>
      </w:tr>
      <w:tr w:rsidR="007B0A9D" w:rsidTr="007B0A9D">
        <w:trPr>
          <w:trHeight w:val="303"/>
        </w:trPr>
        <w:tc>
          <w:tcPr>
            <w:tcW w:w="1482" w:type="dxa"/>
          </w:tcPr>
          <w:p w:rsidR="007B0A9D" w:rsidRDefault="007B0A9D" w:rsidP="007B0A9D">
            <w:r>
              <w:t>UC_19</w:t>
            </w:r>
          </w:p>
        </w:tc>
        <w:tc>
          <w:tcPr>
            <w:tcW w:w="2013" w:type="dxa"/>
          </w:tcPr>
          <w:p w:rsidR="007B0A9D" w:rsidRDefault="007B0A9D" w:rsidP="007B0A9D">
            <w:r>
              <w:t>Customer</w:t>
            </w:r>
          </w:p>
        </w:tc>
        <w:tc>
          <w:tcPr>
            <w:tcW w:w="6406" w:type="dxa"/>
          </w:tcPr>
          <w:p w:rsidR="007B0A9D" w:rsidRPr="00670215" w:rsidRDefault="007B0A9D" w:rsidP="007B0A9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Images can be zoomed and will be displayed in proper slideshow.</w:t>
            </w:r>
          </w:p>
        </w:tc>
      </w:tr>
    </w:tbl>
    <w:p w:rsidR="002103D8" w:rsidRDefault="002103D8" w:rsidP="002103D8"/>
    <w:p w:rsidR="003A6D89" w:rsidRDefault="00670215" w:rsidP="00670215">
      <w:pPr>
        <w:pStyle w:val="Heading1"/>
        <w:rPr>
          <w:color w:val="A6A6A6"/>
        </w:rPr>
      </w:pPr>
      <w:bookmarkStart w:id="2" w:name="_Toc221528081"/>
      <w:r>
        <w:t>Feature Name</w:t>
      </w:r>
      <w:bookmarkStart w:id="3" w:name="_GoBack"/>
      <w:bookmarkEnd w:id="2"/>
      <w:bookmarkEnd w:id="3"/>
      <w:r w:rsidR="005811C6">
        <w:rPr>
          <w:color w:val="A6A6A6"/>
        </w:rPr>
        <w:t>: Admin Page</w:t>
      </w:r>
    </w:p>
    <w:p w:rsidR="00C86C3C" w:rsidRDefault="00C86C3C" w:rsidP="00C86C3C">
      <w:pPr>
        <w:pStyle w:val="Heading2"/>
      </w:pPr>
      <w:bookmarkStart w:id="4" w:name="_Toc221528082"/>
      <w:r>
        <w:t>Feature Process Flow / Use Case Model</w:t>
      </w:r>
      <w:bookmarkEnd w:id="4"/>
    </w:p>
    <w:p w:rsidR="00C86C3C" w:rsidRPr="00C86C3C" w:rsidRDefault="00C86C3C" w:rsidP="00C86C3C">
      <w:pPr>
        <w:pStyle w:val="Heading2"/>
      </w:pPr>
      <w:bookmarkStart w:id="5" w:name="_Toc221528083"/>
      <w:r>
        <w:t>Use Case(s)</w:t>
      </w:r>
      <w:bookmarkEnd w:id="5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A6D89" w:rsidRPr="00670215" w:rsidTr="006870E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954BBB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UC_3</w:t>
            </w:r>
          </w:p>
        </w:tc>
      </w:tr>
      <w:tr w:rsidR="003A6D89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954BBB" w:rsidP="005D50D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Admin </w:t>
            </w:r>
            <w:r w:rsidR="005D50D1">
              <w:rPr>
                <w:rFonts w:cs="Arial"/>
                <w:color w:val="A6A6A6"/>
              </w:rPr>
              <w:t>Page</w:t>
            </w: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D20CB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Rajat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C86C3C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="003A6D89"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3A6D89" w:rsidRPr="00670215" w:rsidTr="00BF306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A6D89" w:rsidRPr="00670215" w:rsidRDefault="00954BBB" w:rsidP="00954BB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Admin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3A6D89" w:rsidRPr="00670215" w:rsidRDefault="00954BBB" w:rsidP="00954BB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Admin will be able to see all the merchant details, customer details and complete inventory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3A6D89" w:rsidRPr="00670215" w:rsidRDefault="00954BBB" w:rsidP="000B04F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Admin logins</w:t>
            </w:r>
          </w:p>
        </w:tc>
      </w:tr>
      <w:tr w:rsidR="003A6D89" w:rsidRPr="00670215" w:rsidTr="000B04F7">
        <w:trPr>
          <w:trHeight w:val="813"/>
        </w:trPr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A63A5E" w:rsidRPr="000B04F7" w:rsidRDefault="00A63A5E" w:rsidP="000B04F7">
            <w:pPr>
              <w:pStyle w:val="Hints"/>
              <w:rPr>
                <w:rFonts w:cs="Arial"/>
                <w:color w:val="A6A6A6"/>
              </w:rPr>
            </w:pPr>
          </w:p>
          <w:p w:rsidR="00954BBB" w:rsidRDefault="00954BBB" w:rsidP="00954BBB">
            <w:pPr>
              <w:pStyle w:val="Hints"/>
              <w:numPr>
                <w:ilvl w:val="0"/>
                <w:numId w:val="19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Validation of admin entries.</w:t>
            </w:r>
          </w:p>
          <w:p w:rsidR="003D69EF" w:rsidRPr="00954BBB" w:rsidRDefault="003D69EF" w:rsidP="003D69EF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807EC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Postc</w:t>
            </w:r>
            <w:r w:rsidR="003A6D89" w:rsidRPr="00670215">
              <w:rPr>
                <w:rFonts w:cs="Arial"/>
                <w:b/>
                <w:sz w:val="22"/>
                <w:szCs w:val="22"/>
              </w:rPr>
              <w:t>onditions</w:t>
            </w:r>
            <w:proofErr w:type="spellEnd"/>
            <w:r w:rsidR="003A6D89"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0B04F7" w:rsidRDefault="000B04F7" w:rsidP="000B04F7">
            <w:pPr>
              <w:rPr>
                <w:rFonts w:cs="Arial"/>
                <w:color w:val="A6A6A6"/>
                <w:szCs w:val="20"/>
              </w:rPr>
            </w:pPr>
          </w:p>
          <w:p w:rsidR="00A63A5E" w:rsidRPr="004C44F8" w:rsidRDefault="00A63A5E" w:rsidP="000B04F7">
            <w:pPr>
              <w:rPr>
                <w:rFonts w:cs="Arial"/>
                <w:color w:val="A6A6A6"/>
                <w:szCs w:val="20"/>
              </w:rPr>
            </w:pPr>
          </w:p>
          <w:p w:rsidR="00414BC6" w:rsidRDefault="00414BC6" w:rsidP="00414BC6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 w:rsidRPr="00414BC6">
              <w:rPr>
                <w:rFonts w:cs="Arial"/>
                <w:color w:val="A6A6A6"/>
                <w:szCs w:val="20"/>
              </w:rPr>
              <w:t>Admin can add or remove a merchant.</w:t>
            </w:r>
          </w:p>
          <w:p w:rsidR="00414BC6" w:rsidRDefault="00414BC6" w:rsidP="00414BC6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will send an invitation to other merchant.</w:t>
            </w:r>
          </w:p>
          <w:p w:rsidR="00414BC6" w:rsidRDefault="00414BC6" w:rsidP="00414BC6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can upload images of product and banners.</w:t>
            </w:r>
          </w:p>
          <w:p w:rsidR="00414BC6" w:rsidRDefault="00414BC6" w:rsidP="00414BC6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can put up promos and discount.</w:t>
            </w:r>
          </w:p>
          <w:p w:rsidR="00414BC6" w:rsidRPr="00414BC6" w:rsidRDefault="00B85BBE" w:rsidP="00414BC6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can generate cou</w:t>
            </w:r>
            <w:r w:rsidR="00414BC6">
              <w:rPr>
                <w:rFonts w:cs="Arial"/>
                <w:color w:val="A6A6A6"/>
                <w:szCs w:val="20"/>
              </w:rPr>
              <w:t>pons.</w:t>
            </w:r>
          </w:p>
          <w:p w:rsidR="003D69EF" w:rsidRDefault="00414BC6" w:rsidP="00684FCF">
            <w:p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 </w:t>
            </w:r>
          </w:p>
          <w:p w:rsidR="00024188" w:rsidRPr="003D69EF" w:rsidRDefault="00024188" w:rsidP="003D69EF">
            <w:pPr>
              <w:rPr>
                <w:rFonts w:cs="Arial"/>
                <w:color w:val="A6A6A6"/>
                <w:szCs w:val="20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B04F7" w:rsidRDefault="000B04F7" w:rsidP="004C44F8">
            <w:pPr>
              <w:rPr>
                <w:rFonts w:cs="Arial"/>
                <w:color w:val="A6A6A6"/>
                <w:szCs w:val="20"/>
              </w:rPr>
            </w:pPr>
          </w:p>
          <w:p w:rsidR="00A63A5E" w:rsidRDefault="00414BC6" w:rsidP="004C44F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will be able to see details of merchant, customer details and complete inventory</w:t>
            </w:r>
          </w:p>
          <w:p w:rsidR="006D467B" w:rsidRDefault="006D467B" w:rsidP="00684FCF">
            <w:pPr>
              <w:rPr>
                <w:rFonts w:cs="Arial"/>
                <w:color w:val="A6A6A6"/>
                <w:szCs w:val="20"/>
              </w:rPr>
            </w:pPr>
          </w:p>
          <w:p w:rsidR="006D467B" w:rsidRPr="00670215" w:rsidRDefault="006D467B" w:rsidP="00684FCF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5D7E8E" w:rsidRPr="005D7E8E" w:rsidRDefault="005D7E8E" w:rsidP="005D7E8E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5D7E8E" w:rsidRPr="006D467B" w:rsidRDefault="005D7E8E" w:rsidP="006D467B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B85BBE" w:rsidRDefault="00B85BBE" w:rsidP="00B85B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It may occur if </w:t>
            </w:r>
          </w:p>
          <w:p w:rsidR="00B85BBE" w:rsidRDefault="00B85BBE" w:rsidP="00B85BBE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Details are empty.</w:t>
            </w:r>
          </w:p>
          <w:p w:rsidR="00B85BBE" w:rsidRDefault="00B85BBE" w:rsidP="00B85BBE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lastRenderedPageBreak/>
              <w:t>Customer Details are empty.</w:t>
            </w:r>
          </w:p>
          <w:p w:rsidR="00B85BBE" w:rsidRPr="00B85BBE" w:rsidRDefault="00B85BBE" w:rsidP="00B85BBE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Inventory is empty.</w:t>
            </w:r>
          </w:p>
          <w:p w:rsidR="00A21FFC" w:rsidRPr="00670215" w:rsidRDefault="00A21FFC" w:rsidP="00B85BB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Includes:</w:t>
            </w:r>
          </w:p>
        </w:tc>
        <w:tc>
          <w:tcPr>
            <w:tcW w:w="7110" w:type="dxa"/>
            <w:gridSpan w:val="3"/>
          </w:tcPr>
          <w:p w:rsidR="003A6D89" w:rsidRDefault="00627986" w:rsidP="00627986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Page</w:t>
            </w:r>
          </w:p>
          <w:p w:rsidR="00627986" w:rsidRDefault="00627986" w:rsidP="00627986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Page</w:t>
            </w:r>
          </w:p>
          <w:p w:rsidR="00627986" w:rsidRPr="00627986" w:rsidRDefault="00627986" w:rsidP="00627986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Product Page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3A6D89" w:rsidRPr="00670215" w:rsidRDefault="002356EE" w:rsidP="00E06FA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execution of this use case will depend upon demand.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3A6D89" w:rsidRPr="00670215" w:rsidRDefault="002356EE" w:rsidP="0016386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user id</w:t>
            </w:r>
            <w:r w:rsidR="00BD13DA">
              <w:rPr>
                <w:rFonts w:cs="Arial"/>
                <w:color w:val="A6A6A6"/>
                <w:szCs w:val="20"/>
              </w:rPr>
              <w:t xml:space="preserve"> and password</w:t>
            </w:r>
            <w:r>
              <w:rPr>
                <w:rFonts w:cs="Arial"/>
                <w:color w:val="A6A6A6"/>
                <w:szCs w:val="20"/>
              </w:rPr>
              <w:t xml:space="preserve"> should be of admin.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3A6D89" w:rsidRPr="00670215" w:rsidRDefault="00BD13DA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There can be only one Admin.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3A6D89" w:rsidRDefault="00627986" w:rsidP="0062798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Admin cannot purchase anything.</w:t>
            </w:r>
            <w:r w:rsidR="00670215" w:rsidRPr="00670215">
              <w:rPr>
                <w:rFonts w:cs="Arial"/>
                <w:color w:val="A6A6A6"/>
              </w:rPr>
              <w:t xml:space="preserve"> </w:t>
            </w:r>
          </w:p>
          <w:p w:rsidR="005D50D1" w:rsidRDefault="005D50D1" w:rsidP="0062798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How many Admin</w:t>
            </w:r>
            <w:r w:rsidR="00BD13DA">
              <w:rPr>
                <w:rFonts w:cs="Arial"/>
                <w:color w:val="A6A6A6"/>
              </w:rPr>
              <w:t xml:space="preserve"> can be there</w:t>
            </w:r>
            <w:r>
              <w:rPr>
                <w:rFonts w:cs="Arial"/>
                <w:color w:val="A6A6A6"/>
              </w:rPr>
              <w:t>?</w:t>
            </w:r>
          </w:p>
          <w:p w:rsidR="003807EC" w:rsidRPr="00670215" w:rsidRDefault="003807EC" w:rsidP="00627986">
            <w:pPr>
              <w:pStyle w:val="Hints"/>
              <w:rPr>
                <w:rFonts w:cs="Arial"/>
                <w:color w:val="A6A6A6"/>
              </w:rPr>
            </w:pPr>
          </w:p>
        </w:tc>
      </w:tr>
    </w:tbl>
    <w:p w:rsidR="00032406" w:rsidRDefault="00032406" w:rsidP="00083ABE">
      <w:pPr>
        <w:rPr>
          <w:rFonts w:ascii="Trebuchet MS" w:hAnsi="Trebuchet MS"/>
        </w:rPr>
      </w:pPr>
    </w:p>
    <w:p w:rsidR="003416E1" w:rsidRDefault="003416E1" w:rsidP="00083ABE">
      <w:pPr>
        <w:rPr>
          <w:rFonts w:ascii="Trebuchet MS" w:hAnsi="Trebuchet MS"/>
        </w:rPr>
      </w:pPr>
    </w:p>
    <w:p w:rsidR="00F93238" w:rsidRDefault="00F93238" w:rsidP="00F93238">
      <w:pPr>
        <w:pStyle w:val="Heading1"/>
        <w:rPr>
          <w:color w:val="A6A6A6"/>
        </w:rPr>
      </w:pPr>
      <w:r>
        <w:t xml:space="preserve">Feature </w:t>
      </w:r>
      <w:proofErr w:type="gramStart"/>
      <w:r>
        <w:t>Name</w:t>
      </w:r>
      <w:r>
        <w:rPr>
          <w:color w:val="A6A6A6"/>
        </w:rPr>
        <w:t xml:space="preserve"> :</w:t>
      </w:r>
      <w:proofErr w:type="gramEnd"/>
      <w:r>
        <w:rPr>
          <w:color w:val="A6A6A6"/>
        </w:rPr>
        <w:t xml:space="preserve"> </w:t>
      </w:r>
      <w:r w:rsidR="0053140F">
        <w:rPr>
          <w:color w:val="A6A6A6"/>
        </w:rPr>
        <w:t>Merchant</w:t>
      </w:r>
      <w:r>
        <w:rPr>
          <w:color w:val="A6A6A6"/>
        </w:rPr>
        <w:t xml:space="preserve"> Page</w:t>
      </w:r>
    </w:p>
    <w:p w:rsidR="00F93238" w:rsidRDefault="00F93238" w:rsidP="00F93238">
      <w:pPr>
        <w:pStyle w:val="Heading2"/>
      </w:pPr>
      <w:r>
        <w:t>Feature Process Flow / Use Case Model</w:t>
      </w:r>
    </w:p>
    <w:p w:rsidR="00F93238" w:rsidRPr="00C86C3C" w:rsidRDefault="00F93238" w:rsidP="00F93238">
      <w:pPr>
        <w:pStyle w:val="Heading2"/>
      </w:pPr>
      <w:r>
        <w:t>Use Case(s)</w:t>
      </w:r>
    </w:p>
    <w:p w:rsidR="00F93238" w:rsidRDefault="00F93238" w:rsidP="00083ABE">
      <w:pPr>
        <w:rPr>
          <w:rFonts w:ascii="Trebuchet MS" w:hAnsi="Trebuchet MS"/>
        </w:rPr>
      </w:pPr>
    </w:p>
    <w:p w:rsidR="00F93238" w:rsidRDefault="00F93238" w:rsidP="00083ABE">
      <w:pPr>
        <w:rPr>
          <w:rFonts w:ascii="Trebuchet MS" w:hAnsi="Trebuchet MS"/>
        </w:rPr>
      </w:pPr>
    </w:p>
    <w:p w:rsidR="003416E1" w:rsidRDefault="003416E1" w:rsidP="00083ABE">
      <w:pPr>
        <w:rPr>
          <w:rFonts w:ascii="Trebuchet MS" w:hAnsi="Trebuchet MS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B04F7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3807EC" w:rsidP="00BD13D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</w:t>
            </w:r>
            <w:r w:rsidR="00BD13DA">
              <w:rPr>
                <w:rFonts w:cs="Arial"/>
                <w:color w:val="A6A6A6"/>
                <w:szCs w:val="20"/>
              </w:rPr>
              <w:t>C</w:t>
            </w:r>
            <w:r>
              <w:rPr>
                <w:rFonts w:cs="Arial"/>
                <w:color w:val="A6A6A6"/>
                <w:szCs w:val="20"/>
              </w:rPr>
              <w:t>_</w:t>
            </w:r>
            <w:r w:rsidR="00BD13DA">
              <w:rPr>
                <w:rFonts w:cs="Arial"/>
                <w:color w:val="A6A6A6"/>
                <w:szCs w:val="20"/>
              </w:rPr>
              <w:t>5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5D50D1" w:rsidP="00A4215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Merchant Page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3D20CB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Rajat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B04F7" w:rsidRPr="00670215" w:rsidRDefault="005D50D1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Merchant(Primary)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B04F7" w:rsidRPr="00670215" w:rsidRDefault="005D50D1" w:rsidP="005D50D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will have a full control over inventory and he can perform CRUD operations.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B04F7" w:rsidRPr="00670215" w:rsidRDefault="005D50D1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Logins</w:t>
            </w:r>
          </w:p>
        </w:tc>
      </w:tr>
      <w:tr w:rsidR="000B04F7" w:rsidRPr="00670215" w:rsidTr="00A42154">
        <w:trPr>
          <w:trHeight w:val="255"/>
        </w:trPr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B04F7" w:rsidRPr="00670215" w:rsidRDefault="005D50D1" w:rsidP="00A42154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Validation of Merchant entries.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EC029F" w:rsidRPr="006E7BF5" w:rsidRDefault="00EC029F" w:rsidP="006E7BF5">
            <w:pPr>
              <w:rPr>
                <w:rFonts w:cs="Arial"/>
                <w:color w:val="A6A6A6"/>
                <w:szCs w:val="20"/>
              </w:rPr>
            </w:pPr>
            <w:r w:rsidRPr="006E7BF5">
              <w:rPr>
                <w:rFonts w:cs="Arial"/>
                <w:color w:val="A6A6A6"/>
                <w:szCs w:val="20"/>
              </w:rPr>
              <w:t>.</w:t>
            </w:r>
          </w:p>
          <w:p w:rsidR="00EC029F" w:rsidRPr="001B5057" w:rsidRDefault="00EC029F" w:rsidP="001B5057">
            <w:pPr>
              <w:rPr>
                <w:rFonts w:cs="Arial"/>
                <w:color w:val="A6A6A6"/>
                <w:szCs w:val="20"/>
              </w:rPr>
            </w:pPr>
            <w:r w:rsidRPr="001B5057">
              <w:rPr>
                <w:rFonts w:cs="Arial"/>
                <w:color w:val="A6A6A6"/>
                <w:szCs w:val="20"/>
              </w:rPr>
              <w:t>Merchant</w:t>
            </w:r>
            <w:r w:rsidRPr="001B5057">
              <w:rPr>
                <w:rFonts w:cs="Arial"/>
                <w:color w:val="A6A6A6"/>
                <w:szCs w:val="20"/>
              </w:rPr>
              <w:t xml:space="preserve"> can upload images of product and banners.</w:t>
            </w:r>
          </w:p>
          <w:p w:rsidR="00EC029F" w:rsidRPr="006E7BF5" w:rsidRDefault="00EC029F" w:rsidP="006E7BF5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B04F7" w:rsidRDefault="006E7BF5" w:rsidP="006E7BF5">
            <w:pPr>
              <w:pStyle w:val="ListParagraph"/>
              <w:numPr>
                <w:ilvl w:val="0"/>
                <w:numId w:val="30"/>
              </w:numPr>
              <w:rPr>
                <w:rFonts w:cs="Arial"/>
                <w:color w:val="A6A6A6"/>
                <w:szCs w:val="20"/>
              </w:rPr>
            </w:pPr>
            <w:r w:rsidRPr="006E7BF5">
              <w:rPr>
                <w:rFonts w:cs="Arial"/>
                <w:color w:val="A6A6A6"/>
                <w:szCs w:val="20"/>
              </w:rPr>
              <w:t>Merchant will have full control over its inventory.</w:t>
            </w:r>
          </w:p>
          <w:p w:rsidR="006E7BF5" w:rsidRDefault="006E7BF5" w:rsidP="006E7BF5">
            <w:pPr>
              <w:pStyle w:val="ListParagraph"/>
              <w:numPr>
                <w:ilvl w:val="0"/>
                <w:numId w:val="3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will be able to check orders.</w:t>
            </w:r>
          </w:p>
          <w:p w:rsidR="006E7BF5" w:rsidRDefault="006E7BF5" w:rsidP="006E7BF5">
            <w:pPr>
              <w:pStyle w:val="ListParagraph"/>
              <w:numPr>
                <w:ilvl w:val="0"/>
                <w:numId w:val="3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will be able to give response to admin.</w:t>
            </w:r>
          </w:p>
          <w:p w:rsidR="006E7BF5" w:rsidRDefault="006E7BF5" w:rsidP="006E7BF5">
            <w:pPr>
              <w:pStyle w:val="ListParagraph"/>
              <w:numPr>
                <w:ilvl w:val="0"/>
                <w:numId w:val="3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can add or remove items from inventory</w:t>
            </w:r>
          </w:p>
          <w:p w:rsidR="006E7BF5" w:rsidRDefault="006E7BF5" w:rsidP="006E7BF5">
            <w:pPr>
              <w:pStyle w:val="ListParagraph"/>
              <w:numPr>
                <w:ilvl w:val="0"/>
                <w:numId w:val="3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can put up promos and discount.</w:t>
            </w:r>
          </w:p>
          <w:p w:rsidR="006E7BF5" w:rsidRPr="005E685C" w:rsidRDefault="006E7BF5" w:rsidP="005E685C">
            <w:pPr>
              <w:ind w:left="180"/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0B04F7" w:rsidRDefault="005E685C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It may occur if</w:t>
            </w:r>
          </w:p>
          <w:p w:rsidR="005E685C" w:rsidRDefault="005E685C" w:rsidP="002356EE">
            <w:pPr>
              <w:pStyle w:val="ListParagraph"/>
              <w:rPr>
                <w:rFonts w:cs="Arial"/>
                <w:color w:val="A6A6A6"/>
                <w:szCs w:val="20"/>
              </w:rPr>
            </w:pPr>
          </w:p>
          <w:p w:rsidR="005E685C" w:rsidRDefault="002356EE" w:rsidP="005E685C">
            <w:pPr>
              <w:pStyle w:val="ListParagraph"/>
              <w:numPr>
                <w:ilvl w:val="0"/>
                <w:numId w:val="3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id is disapproved.</w:t>
            </w:r>
          </w:p>
          <w:p w:rsidR="002356EE" w:rsidRDefault="002356EE" w:rsidP="005E685C">
            <w:pPr>
              <w:pStyle w:val="ListParagraph"/>
              <w:numPr>
                <w:ilvl w:val="0"/>
                <w:numId w:val="3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Message to merchant to re-enter user id.</w:t>
            </w:r>
          </w:p>
          <w:p w:rsidR="002356EE" w:rsidRDefault="002356EE" w:rsidP="005E685C">
            <w:pPr>
              <w:pStyle w:val="ListParagraph"/>
              <w:numPr>
                <w:ilvl w:val="0"/>
                <w:numId w:val="3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will enter correct user id.</w:t>
            </w:r>
          </w:p>
          <w:p w:rsidR="002356EE" w:rsidRPr="005E685C" w:rsidRDefault="002356EE" w:rsidP="005E685C">
            <w:pPr>
              <w:pStyle w:val="ListParagraph"/>
              <w:numPr>
                <w:ilvl w:val="0"/>
                <w:numId w:val="3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 case will resume to Step 1 of normal flow.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0B04F7" w:rsidRPr="00670215" w:rsidRDefault="00BD13DA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0B04F7" w:rsidRPr="00670215" w:rsidRDefault="002356EE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execution of this use case will depend upon demand.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0B04F7" w:rsidRPr="00670215" w:rsidRDefault="00BD13DA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should have a stock of products.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Assumptions:</w:t>
            </w:r>
          </w:p>
        </w:tc>
        <w:tc>
          <w:tcPr>
            <w:tcW w:w="7110" w:type="dxa"/>
            <w:gridSpan w:val="3"/>
          </w:tcPr>
          <w:p w:rsidR="000B04F7" w:rsidRPr="00670215" w:rsidRDefault="00BD13DA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should know customer requirements.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B04F7" w:rsidRPr="00670215" w:rsidRDefault="009E5B1A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is not able to add or remove a product.</w:t>
            </w:r>
          </w:p>
        </w:tc>
      </w:tr>
    </w:tbl>
    <w:p w:rsidR="000B04F7" w:rsidRDefault="000B04F7" w:rsidP="00083ABE">
      <w:pPr>
        <w:rPr>
          <w:rFonts w:ascii="Trebuchet MS" w:hAnsi="Trebuchet MS"/>
        </w:rPr>
      </w:pPr>
    </w:p>
    <w:p w:rsidR="002103D8" w:rsidRDefault="002103D8" w:rsidP="002103D8">
      <w:pPr>
        <w:pStyle w:val="Heading1"/>
        <w:rPr>
          <w:color w:val="A6A6A6"/>
        </w:rPr>
      </w:pPr>
      <w:bookmarkStart w:id="6" w:name="_Toc221528084"/>
      <w:r>
        <w:t xml:space="preserve">Feature </w:t>
      </w:r>
      <w:proofErr w:type="gramStart"/>
      <w:r>
        <w:t xml:space="preserve">Name </w:t>
      </w:r>
      <w:bookmarkEnd w:id="6"/>
      <w:r w:rsidR="0053140F">
        <w:rPr>
          <w:color w:val="A6A6A6"/>
        </w:rPr>
        <w:t>:</w:t>
      </w:r>
      <w:proofErr w:type="gramEnd"/>
      <w:r w:rsidR="0053140F">
        <w:rPr>
          <w:color w:val="A6A6A6"/>
        </w:rPr>
        <w:t xml:space="preserve"> Customer Page</w:t>
      </w:r>
    </w:p>
    <w:p w:rsidR="002103D8" w:rsidRDefault="002103D8" w:rsidP="002103D8">
      <w:pPr>
        <w:pStyle w:val="Heading2"/>
      </w:pPr>
      <w:bookmarkStart w:id="7" w:name="_Toc221528085"/>
      <w:r>
        <w:t>Feature Process Flow / Use Case Model</w:t>
      </w:r>
      <w:bookmarkEnd w:id="7"/>
    </w:p>
    <w:p w:rsidR="002103D8" w:rsidRDefault="002103D8" w:rsidP="002103D8">
      <w:pPr>
        <w:pStyle w:val="Heading2"/>
      </w:pPr>
      <w:bookmarkStart w:id="8" w:name="_Toc221528086"/>
      <w:r>
        <w:t>Use Case(s)</w:t>
      </w:r>
      <w:bookmarkEnd w:id="8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521E6" w:rsidRPr="00670215" w:rsidTr="00B76A71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521E6" w:rsidRPr="00C86C3C" w:rsidRDefault="000521E6" w:rsidP="00B76A71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521E6" w:rsidRPr="00C86C3C" w:rsidRDefault="000521E6" w:rsidP="00B76A7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UC-6</w:t>
            </w:r>
          </w:p>
        </w:tc>
      </w:tr>
      <w:tr w:rsidR="000521E6" w:rsidRPr="00670215" w:rsidTr="00B76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21E6" w:rsidRPr="00C86C3C" w:rsidRDefault="000521E6" w:rsidP="00B76A71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21E6" w:rsidRPr="00C86C3C" w:rsidRDefault="000521E6" w:rsidP="00B76A7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Customer Page</w:t>
            </w:r>
          </w:p>
        </w:tc>
      </w:tr>
      <w:tr w:rsidR="000521E6" w:rsidRPr="00670215" w:rsidTr="00B76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21E6" w:rsidRPr="00C86C3C" w:rsidRDefault="000521E6" w:rsidP="00B76A71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21E6" w:rsidRPr="00670215" w:rsidRDefault="003D20CB" w:rsidP="00B76A7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Rajat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21E6" w:rsidRPr="00C86C3C" w:rsidRDefault="000521E6" w:rsidP="00B76A71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21E6" w:rsidRPr="00670215" w:rsidRDefault="000521E6" w:rsidP="00B76A71">
            <w:pPr>
              <w:rPr>
                <w:rFonts w:cs="Arial"/>
                <w:szCs w:val="20"/>
              </w:rPr>
            </w:pPr>
          </w:p>
        </w:tc>
      </w:tr>
      <w:tr w:rsidR="000521E6" w:rsidRPr="00670215" w:rsidTr="00B76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21E6" w:rsidRPr="00C86C3C" w:rsidRDefault="000521E6" w:rsidP="00B76A71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21E6" w:rsidRPr="00670215" w:rsidRDefault="000521E6" w:rsidP="00B76A7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21E6" w:rsidRPr="00C86C3C" w:rsidRDefault="000521E6" w:rsidP="00B76A71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521E6" w:rsidRPr="00670215" w:rsidRDefault="000521E6" w:rsidP="00B76A71">
            <w:pPr>
              <w:rPr>
                <w:rFonts w:cs="Arial"/>
                <w:szCs w:val="20"/>
              </w:rPr>
            </w:pPr>
          </w:p>
        </w:tc>
      </w:tr>
      <w:tr w:rsidR="000521E6" w:rsidRPr="00670215" w:rsidTr="00B76A7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521E6" w:rsidRPr="00670215" w:rsidRDefault="000521E6" w:rsidP="00B76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521E6" w:rsidRPr="00670215" w:rsidRDefault="000521E6" w:rsidP="00B76A7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0521E6" w:rsidRPr="00670215" w:rsidTr="00B76A71">
        <w:tc>
          <w:tcPr>
            <w:tcW w:w="2628" w:type="dxa"/>
            <w:gridSpan w:val="2"/>
          </w:tcPr>
          <w:p w:rsidR="000521E6" w:rsidRPr="00670215" w:rsidRDefault="000521E6" w:rsidP="00B76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521E6" w:rsidRDefault="000521E6" w:rsidP="00B76A7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can check its ordered items, wish list and status of delivery. Customer can place feedback about products.</w:t>
            </w:r>
          </w:p>
          <w:p w:rsidR="000521E6" w:rsidRPr="00670215" w:rsidRDefault="000521E6" w:rsidP="00B76A7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also change its profile information.</w:t>
            </w:r>
          </w:p>
        </w:tc>
      </w:tr>
      <w:tr w:rsidR="000521E6" w:rsidRPr="00670215" w:rsidTr="00B76A71">
        <w:tc>
          <w:tcPr>
            <w:tcW w:w="2628" w:type="dxa"/>
            <w:gridSpan w:val="2"/>
          </w:tcPr>
          <w:p w:rsidR="000521E6" w:rsidRPr="00670215" w:rsidRDefault="000521E6" w:rsidP="00B76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521E6" w:rsidRPr="00670215" w:rsidRDefault="000521E6" w:rsidP="00B76A7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Customer logins</w:t>
            </w:r>
          </w:p>
        </w:tc>
      </w:tr>
      <w:tr w:rsidR="000521E6" w:rsidRPr="00670215" w:rsidTr="00B76A71">
        <w:trPr>
          <w:trHeight w:val="255"/>
        </w:trPr>
        <w:tc>
          <w:tcPr>
            <w:tcW w:w="2628" w:type="dxa"/>
            <w:gridSpan w:val="2"/>
          </w:tcPr>
          <w:p w:rsidR="000521E6" w:rsidRPr="00670215" w:rsidRDefault="000521E6" w:rsidP="00B76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521E6" w:rsidRPr="00670215" w:rsidRDefault="000521E6" w:rsidP="00B76A71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Valid customer login entries.</w:t>
            </w:r>
          </w:p>
        </w:tc>
      </w:tr>
      <w:tr w:rsidR="000521E6" w:rsidRPr="00670215" w:rsidTr="00B76A71">
        <w:tc>
          <w:tcPr>
            <w:tcW w:w="2628" w:type="dxa"/>
            <w:gridSpan w:val="2"/>
          </w:tcPr>
          <w:p w:rsidR="000521E6" w:rsidRPr="00670215" w:rsidRDefault="000521E6" w:rsidP="00B76A71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0521E6" w:rsidRDefault="000521E6" w:rsidP="00B76A71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can view products in a given range of price, most viewed   , best seller and ascending and descending order of price.</w:t>
            </w:r>
          </w:p>
          <w:p w:rsidR="000521E6" w:rsidRDefault="000521E6" w:rsidP="00B76A71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can rate the product.</w:t>
            </w:r>
          </w:p>
          <w:p w:rsidR="000521E6" w:rsidRDefault="000521E6" w:rsidP="00B76A71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can return the sold products</w:t>
            </w:r>
          </w:p>
          <w:p w:rsidR="000521E6" w:rsidRPr="001B5057" w:rsidRDefault="000521E6" w:rsidP="00B76A71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can check status of delivery</w:t>
            </w:r>
            <w:proofErr w:type="gramStart"/>
            <w:r>
              <w:rPr>
                <w:rFonts w:cs="Arial"/>
                <w:color w:val="A6A6A6"/>
                <w:szCs w:val="20"/>
              </w:rPr>
              <w:t>..</w:t>
            </w:r>
            <w:proofErr w:type="gramEnd"/>
          </w:p>
        </w:tc>
      </w:tr>
      <w:tr w:rsidR="000521E6" w:rsidRPr="00670215" w:rsidTr="00B76A71">
        <w:tc>
          <w:tcPr>
            <w:tcW w:w="2628" w:type="dxa"/>
            <w:gridSpan w:val="2"/>
          </w:tcPr>
          <w:p w:rsidR="000521E6" w:rsidRPr="00670215" w:rsidRDefault="000521E6" w:rsidP="00B76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521E6" w:rsidRDefault="000521E6" w:rsidP="00B76A7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 .Customer can check its ordered items, wish list and status of delivery. </w:t>
            </w:r>
          </w:p>
          <w:p w:rsidR="000521E6" w:rsidRDefault="000521E6" w:rsidP="00B76A7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Customer can place feedback about products.</w:t>
            </w:r>
          </w:p>
          <w:p w:rsidR="000521E6" w:rsidRPr="00E80D40" w:rsidRDefault="000521E6" w:rsidP="00B76A7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3. </w:t>
            </w:r>
            <w:r w:rsidRPr="00E80D40">
              <w:rPr>
                <w:rFonts w:cs="Arial"/>
                <w:color w:val="A6A6A6"/>
                <w:szCs w:val="20"/>
              </w:rPr>
              <w:t>Customer also change its profile information.</w:t>
            </w:r>
          </w:p>
        </w:tc>
      </w:tr>
      <w:tr w:rsidR="000521E6" w:rsidRPr="00670215" w:rsidTr="00B76A71">
        <w:tc>
          <w:tcPr>
            <w:tcW w:w="2628" w:type="dxa"/>
            <w:gridSpan w:val="2"/>
          </w:tcPr>
          <w:p w:rsidR="000521E6" w:rsidRPr="00670215" w:rsidRDefault="000521E6" w:rsidP="00B76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0521E6" w:rsidRPr="00670215" w:rsidRDefault="000521E6" w:rsidP="00B76A71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521E6" w:rsidRPr="00670215" w:rsidTr="00B76A71">
        <w:tc>
          <w:tcPr>
            <w:tcW w:w="2628" w:type="dxa"/>
            <w:gridSpan w:val="2"/>
          </w:tcPr>
          <w:p w:rsidR="000521E6" w:rsidRPr="00670215" w:rsidRDefault="000521E6" w:rsidP="00B76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0521E6" w:rsidRPr="00670215" w:rsidRDefault="000521E6" w:rsidP="00B76A7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If Customer entered wrong Cap Store site.</w:t>
            </w:r>
          </w:p>
        </w:tc>
      </w:tr>
      <w:tr w:rsidR="000521E6" w:rsidRPr="00670215" w:rsidTr="00B76A71">
        <w:tc>
          <w:tcPr>
            <w:tcW w:w="2628" w:type="dxa"/>
            <w:gridSpan w:val="2"/>
          </w:tcPr>
          <w:p w:rsidR="000521E6" w:rsidRPr="00670215" w:rsidRDefault="000521E6" w:rsidP="00B76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0521E6" w:rsidRPr="00670215" w:rsidRDefault="000521E6" w:rsidP="00B76A7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Product Page</w:t>
            </w:r>
          </w:p>
        </w:tc>
      </w:tr>
      <w:tr w:rsidR="000521E6" w:rsidRPr="00670215" w:rsidTr="00B76A71">
        <w:tc>
          <w:tcPr>
            <w:tcW w:w="2628" w:type="dxa"/>
            <w:gridSpan w:val="2"/>
          </w:tcPr>
          <w:p w:rsidR="000521E6" w:rsidRPr="00670215" w:rsidRDefault="000521E6" w:rsidP="00B76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0521E6" w:rsidRPr="00670215" w:rsidRDefault="000521E6" w:rsidP="00B76A7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execution of this use case will depend upon demand.</w:t>
            </w:r>
          </w:p>
        </w:tc>
      </w:tr>
      <w:tr w:rsidR="000521E6" w:rsidRPr="00670215" w:rsidTr="00B76A71">
        <w:tc>
          <w:tcPr>
            <w:tcW w:w="2628" w:type="dxa"/>
            <w:gridSpan w:val="2"/>
          </w:tcPr>
          <w:p w:rsidR="000521E6" w:rsidRPr="00670215" w:rsidRDefault="000521E6" w:rsidP="00B76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0521E6" w:rsidRPr="000521E6" w:rsidRDefault="000521E6" w:rsidP="00B76A71">
            <w:pPr>
              <w:pStyle w:val="ListParagraph"/>
              <w:numPr>
                <w:ilvl w:val="0"/>
                <w:numId w:val="34"/>
              </w:numPr>
              <w:rPr>
                <w:rFonts w:cs="Arial"/>
                <w:color w:val="A6A6A6"/>
                <w:szCs w:val="20"/>
              </w:rPr>
            </w:pPr>
            <w:r w:rsidRPr="000521E6">
              <w:rPr>
                <w:rFonts w:cs="Arial"/>
                <w:color w:val="A6A6A6"/>
                <w:szCs w:val="20"/>
              </w:rPr>
              <w:t xml:space="preserve">Customer </w:t>
            </w:r>
            <w:r>
              <w:rPr>
                <w:rFonts w:cs="Arial"/>
                <w:color w:val="A6A6A6"/>
                <w:szCs w:val="20"/>
              </w:rPr>
              <w:t>should be</w:t>
            </w:r>
            <w:r w:rsidRPr="000521E6">
              <w:rPr>
                <w:rFonts w:cs="Arial"/>
                <w:color w:val="A6A6A6"/>
                <w:szCs w:val="20"/>
              </w:rPr>
              <w:t xml:space="preserve"> able to get a status of </w:t>
            </w:r>
            <w:proofErr w:type="spellStart"/>
            <w:r w:rsidRPr="000521E6">
              <w:rPr>
                <w:rFonts w:cs="Arial"/>
                <w:color w:val="A6A6A6"/>
                <w:szCs w:val="20"/>
              </w:rPr>
              <w:t>wishlist</w:t>
            </w:r>
            <w:proofErr w:type="spellEnd"/>
            <w:r w:rsidRPr="000521E6">
              <w:rPr>
                <w:rFonts w:cs="Arial"/>
                <w:color w:val="A6A6A6"/>
                <w:szCs w:val="20"/>
              </w:rPr>
              <w:t>.</w:t>
            </w:r>
          </w:p>
          <w:p w:rsidR="000521E6" w:rsidRPr="000521E6" w:rsidRDefault="000521E6" w:rsidP="00B76A71">
            <w:pPr>
              <w:pStyle w:val="ListParagraph"/>
              <w:numPr>
                <w:ilvl w:val="0"/>
                <w:numId w:val="34"/>
              </w:numPr>
              <w:rPr>
                <w:rFonts w:cs="Arial"/>
                <w:color w:val="A6A6A6"/>
                <w:szCs w:val="20"/>
              </w:rPr>
            </w:pPr>
            <w:r w:rsidRPr="000521E6">
              <w:rPr>
                <w:rFonts w:cs="Arial"/>
                <w:color w:val="A6A6A6"/>
                <w:szCs w:val="20"/>
              </w:rPr>
              <w:t>Customer should order first to see the status of order.</w:t>
            </w:r>
          </w:p>
        </w:tc>
      </w:tr>
      <w:tr w:rsidR="000521E6" w:rsidRPr="00670215" w:rsidTr="00B76A71">
        <w:tc>
          <w:tcPr>
            <w:tcW w:w="2628" w:type="dxa"/>
            <w:gridSpan w:val="2"/>
          </w:tcPr>
          <w:p w:rsidR="000521E6" w:rsidRPr="00670215" w:rsidRDefault="000521E6" w:rsidP="00B76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0521E6" w:rsidRPr="00670215" w:rsidRDefault="000521E6" w:rsidP="00B76A71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521E6" w:rsidRPr="00670215" w:rsidTr="00B76A71">
        <w:tc>
          <w:tcPr>
            <w:tcW w:w="2628" w:type="dxa"/>
            <w:gridSpan w:val="2"/>
          </w:tcPr>
          <w:p w:rsidR="000521E6" w:rsidRPr="00670215" w:rsidRDefault="000521E6" w:rsidP="00B76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521E6" w:rsidRPr="00670215" w:rsidRDefault="000521E6" w:rsidP="00B76A7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is not getting its product delivery status.</w:t>
            </w:r>
          </w:p>
        </w:tc>
      </w:tr>
    </w:tbl>
    <w:p w:rsidR="000521E6" w:rsidRDefault="000521E6" w:rsidP="000521E6"/>
    <w:p w:rsidR="000521E6" w:rsidRDefault="000521E6" w:rsidP="000521E6"/>
    <w:p w:rsidR="000521E6" w:rsidRDefault="000521E6" w:rsidP="000521E6"/>
    <w:p w:rsidR="00F93238" w:rsidRDefault="00F93238" w:rsidP="000521E6"/>
    <w:p w:rsidR="00F93238" w:rsidRDefault="00F93238" w:rsidP="000521E6"/>
    <w:p w:rsidR="00F93238" w:rsidRDefault="00F93238" w:rsidP="000521E6"/>
    <w:p w:rsidR="00F93238" w:rsidRDefault="00F93238" w:rsidP="000521E6"/>
    <w:p w:rsidR="00F93238" w:rsidRDefault="00F93238" w:rsidP="000521E6"/>
    <w:p w:rsidR="00F93238" w:rsidRDefault="00F93238" w:rsidP="000521E6"/>
    <w:p w:rsidR="00F93238" w:rsidRDefault="00F93238" w:rsidP="000521E6"/>
    <w:p w:rsidR="00F93238" w:rsidRDefault="00F93238" w:rsidP="000521E6"/>
    <w:p w:rsidR="00F93238" w:rsidRDefault="00F93238" w:rsidP="000521E6"/>
    <w:p w:rsidR="00F93238" w:rsidRDefault="00F93238" w:rsidP="000521E6"/>
    <w:p w:rsidR="00F93238" w:rsidRDefault="00F93238" w:rsidP="000521E6"/>
    <w:p w:rsidR="00F93238" w:rsidRDefault="00F93238" w:rsidP="000521E6"/>
    <w:p w:rsidR="00F93238" w:rsidRDefault="00F93238" w:rsidP="000521E6"/>
    <w:p w:rsidR="00F93238" w:rsidRDefault="00F93238" w:rsidP="00F93238">
      <w:pPr>
        <w:pStyle w:val="Heading1"/>
        <w:rPr>
          <w:color w:val="A6A6A6"/>
        </w:rPr>
      </w:pPr>
      <w:r>
        <w:lastRenderedPageBreak/>
        <w:t xml:space="preserve">Feature </w:t>
      </w:r>
      <w:proofErr w:type="gramStart"/>
      <w:r>
        <w:t>Name</w:t>
      </w:r>
      <w:r>
        <w:rPr>
          <w:color w:val="A6A6A6"/>
        </w:rPr>
        <w:t xml:space="preserve"> :</w:t>
      </w:r>
      <w:proofErr w:type="gramEnd"/>
      <w:r>
        <w:rPr>
          <w:color w:val="A6A6A6"/>
        </w:rPr>
        <w:t xml:space="preserve"> </w:t>
      </w:r>
      <w:r>
        <w:rPr>
          <w:color w:val="A6A6A6"/>
        </w:rPr>
        <w:t>Image Upload</w:t>
      </w:r>
    </w:p>
    <w:p w:rsidR="00F93238" w:rsidRDefault="00F93238" w:rsidP="00F93238">
      <w:pPr>
        <w:pStyle w:val="Heading2"/>
      </w:pPr>
      <w:r>
        <w:t>Feature Process Flow / Use Case Model</w:t>
      </w:r>
    </w:p>
    <w:p w:rsidR="00F93238" w:rsidRPr="00C86C3C" w:rsidRDefault="00F93238" w:rsidP="00F93238">
      <w:pPr>
        <w:pStyle w:val="Heading2"/>
      </w:pPr>
      <w:r>
        <w:t>Use Case(s)</w:t>
      </w:r>
    </w:p>
    <w:p w:rsidR="00F93238" w:rsidRDefault="00F93238" w:rsidP="000521E6"/>
    <w:p w:rsidR="000521E6" w:rsidRDefault="000521E6" w:rsidP="000521E6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53AA4" w:rsidRPr="00670215" w:rsidTr="00B76A71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53AA4" w:rsidRPr="00C86C3C" w:rsidRDefault="00E53AA4" w:rsidP="00B76A71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53AA4" w:rsidRPr="00C86C3C" w:rsidRDefault="00E53AA4" w:rsidP="00B76A7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UC-18</w:t>
            </w:r>
          </w:p>
        </w:tc>
      </w:tr>
      <w:tr w:rsidR="00E53AA4" w:rsidRPr="00670215" w:rsidTr="00B76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53AA4" w:rsidRPr="00C86C3C" w:rsidRDefault="00E53AA4" w:rsidP="00B76A71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53AA4" w:rsidRPr="00C86C3C" w:rsidRDefault="00E53AA4" w:rsidP="00B76A7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Image Upload</w:t>
            </w:r>
          </w:p>
        </w:tc>
      </w:tr>
      <w:tr w:rsidR="00E53AA4" w:rsidRPr="00670215" w:rsidTr="00B76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53AA4" w:rsidRPr="00C86C3C" w:rsidRDefault="00E53AA4" w:rsidP="00B76A71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53AA4" w:rsidRPr="00670215" w:rsidRDefault="003D20CB" w:rsidP="00B76A7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Rajat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53AA4" w:rsidRPr="00C86C3C" w:rsidRDefault="00E53AA4" w:rsidP="00B76A71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53AA4" w:rsidRPr="00670215" w:rsidRDefault="00E53AA4" w:rsidP="00B76A71">
            <w:pPr>
              <w:rPr>
                <w:rFonts w:cs="Arial"/>
                <w:szCs w:val="20"/>
              </w:rPr>
            </w:pPr>
          </w:p>
        </w:tc>
      </w:tr>
      <w:tr w:rsidR="00E53AA4" w:rsidRPr="00670215" w:rsidTr="00B76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53AA4" w:rsidRPr="00C86C3C" w:rsidRDefault="00E53AA4" w:rsidP="00B76A71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53AA4" w:rsidRPr="00670215" w:rsidRDefault="00E53AA4" w:rsidP="00B76A7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53AA4" w:rsidRPr="00C86C3C" w:rsidRDefault="00E53AA4" w:rsidP="00B76A71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53AA4" w:rsidRPr="00670215" w:rsidRDefault="00E53AA4" w:rsidP="00B76A71">
            <w:pPr>
              <w:rPr>
                <w:rFonts w:cs="Arial"/>
                <w:szCs w:val="20"/>
              </w:rPr>
            </w:pPr>
          </w:p>
        </w:tc>
      </w:tr>
      <w:tr w:rsidR="00E53AA4" w:rsidRPr="00670215" w:rsidTr="00B76A7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E53AA4" w:rsidRPr="00670215" w:rsidRDefault="00E53AA4" w:rsidP="00B76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E53AA4" w:rsidRPr="00670215" w:rsidRDefault="00E53AA4" w:rsidP="00B76A7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and Merchant</w:t>
            </w:r>
          </w:p>
        </w:tc>
      </w:tr>
      <w:tr w:rsidR="00E53AA4" w:rsidRPr="00670215" w:rsidTr="00B76A71">
        <w:tc>
          <w:tcPr>
            <w:tcW w:w="2628" w:type="dxa"/>
            <w:gridSpan w:val="2"/>
          </w:tcPr>
          <w:p w:rsidR="00E53AA4" w:rsidRPr="00670215" w:rsidRDefault="00E53AA4" w:rsidP="00B76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E53AA4" w:rsidRPr="00670215" w:rsidRDefault="00E53AA4" w:rsidP="00B76A7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and Merchant can upload images of products and banners.</w:t>
            </w:r>
          </w:p>
        </w:tc>
      </w:tr>
      <w:tr w:rsidR="00E53AA4" w:rsidRPr="00670215" w:rsidTr="00B76A71">
        <w:tc>
          <w:tcPr>
            <w:tcW w:w="2628" w:type="dxa"/>
            <w:gridSpan w:val="2"/>
          </w:tcPr>
          <w:p w:rsidR="00E53AA4" w:rsidRPr="00670215" w:rsidRDefault="00E53AA4" w:rsidP="00B76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E53AA4" w:rsidRPr="00670215" w:rsidRDefault="00E53AA4" w:rsidP="00B76A7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Must be on admin or merchant page.</w:t>
            </w:r>
          </w:p>
        </w:tc>
      </w:tr>
      <w:tr w:rsidR="00E53AA4" w:rsidRPr="00670215" w:rsidTr="00B76A71">
        <w:trPr>
          <w:trHeight w:val="255"/>
        </w:trPr>
        <w:tc>
          <w:tcPr>
            <w:tcW w:w="2628" w:type="dxa"/>
            <w:gridSpan w:val="2"/>
          </w:tcPr>
          <w:p w:rsidR="00E53AA4" w:rsidRPr="00670215" w:rsidRDefault="00E53AA4" w:rsidP="00B76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E53AA4" w:rsidRPr="00670215" w:rsidRDefault="00E53AA4" w:rsidP="00B76A71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Must have the correct image of particular product.</w:t>
            </w:r>
          </w:p>
        </w:tc>
      </w:tr>
      <w:tr w:rsidR="00E53AA4" w:rsidRPr="00670215" w:rsidTr="00B76A71">
        <w:tc>
          <w:tcPr>
            <w:tcW w:w="2628" w:type="dxa"/>
            <w:gridSpan w:val="2"/>
          </w:tcPr>
          <w:p w:rsidR="00E53AA4" w:rsidRPr="00670215" w:rsidRDefault="00E53AA4" w:rsidP="00B76A71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E53AA4" w:rsidRPr="00E72D94" w:rsidRDefault="00E53AA4" w:rsidP="00B76A7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will be able to view the image of selected product.</w:t>
            </w:r>
          </w:p>
        </w:tc>
      </w:tr>
      <w:tr w:rsidR="00E53AA4" w:rsidRPr="00670215" w:rsidTr="00B76A71">
        <w:tc>
          <w:tcPr>
            <w:tcW w:w="2628" w:type="dxa"/>
            <w:gridSpan w:val="2"/>
          </w:tcPr>
          <w:p w:rsidR="00E53AA4" w:rsidRPr="00670215" w:rsidRDefault="00E53AA4" w:rsidP="00B76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E53AA4" w:rsidRDefault="00E53AA4" w:rsidP="00B76A7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and merchant will upload the appropriate image of the particular product.</w:t>
            </w:r>
          </w:p>
          <w:p w:rsidR="00E53AA4" w:rsidRPr="00E80D40" w:rsidRDefault="00E53AA4" w:rsidP="00B76A71">
            <w:pPr>
              <w:rPr>
                <w:rFonts w:cs="Arial"/>
                <w:color w:val="A6A6A6"/>
                <w:szCs w:val="20"/>
              </w:rPr>
            </w:pPr>
          </w:p>
        </w:tc>
      </w:tr>
      <w:tr w:rsidR="00E53AA4" w:rsidRPr="00670215" w:rsidTr="00B76A71">
        <w:tc>
          <w:tcPr>
            <w:tcW w:w="2628" w:type="dxa"/>
            <w:gridSpan w:val="2"/>
          </w:tcPr>
          <w:p w:rsidR="00E53AA4" w:rsidRPr="00670215" w:rsidRDefault="00E53AA4" w:rsidP="00B76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E53AA4" w:rsidRPr="00670215" w:rsidRDefault="00E53AA4" w:rsidP="00B76A71">
            <w:pPr>
              <w:rPr>
                <w:rFonts w:cs="Arial"/>
                <w:color w:val="A6A6A6"/>
                <w:szCs w:val="20"/>
              </w:rPr>
            </w:pPr>
          </w:p>
        </w:tc>
      </w:tr>
      <w:tr w:rsidR="00E53AA4" w:rsidRPr="00670215" w:rsidTr="00B76A71">
        <w:tc>
          <w:tcPr>
            <w:tcW w:w="2628" w:type="dxa"/>
            <w:gridSpan w:val="2"/>
          </w:tcPr>
          <w:p w:rsidR="00E53AA4" w:rsidRPr="00670215" w:rsidRDefault="00E53AA4" w:rsidP="00B76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E53AA4" w:rsidRPr="00670215" w:rsidRDefault="00E53AA4" w:rsidP="00B76A7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Image uploading failed.</w:t>
            </w:r>
          </w:p>
        </w:tc>
      </w:tr>
      <w:tr w:rsidR="00E53AA4" w:rsidRPr="00670215" w:rsidTr="00B76A71">
        <w:tc>
          <w:tcPr>
            <w:tcW w:w="2628" w:type="dxa"/>
            <w:gridSpan w:val="2"/>
          </w:tcPr>
          <w:p w:rsidR="00E53AA4" w:rsidRPr="00670215" w:rsidRDefault="00E53AA4" w:rsidP="00B76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E53AA4" w:rsidRPr="00670215" w:rsidRDefault="00E53AA4" w:rsidP="00B76A7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E53AA4" w:rsidRPr="00670215" w:rsidTr="00B76A71">
        <w:tc>
          <w:tcPr>
            <w:tcW w:w="2628" w:type="dxa"/>
            <w:gridSpan w:val="2"/>
          </w:tcPr>
          <w:p w:rsidR="00E53AA4" w:rsidRPr="00670215" w:rsidRDefault="00E53AA4" w:rsidP="00B76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E53AA4" w:rsidRPr="00670215" w:rsidRDefault="00E53AA4" w:rsidP="00B76A7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Whenever a new product is added.</w:t>
            </w:r>
          </w:p>
        </w:tc>
      </w:tr>
      <w:tr w:rsidR="00E53AA4" w:rsidRPr="00670215" w:rsidTr="00B76A71">
        <w:tc>
          <w:tcPr>
            <w:tcW w:w="2628" w:type="dxa"/>
            <w:gridSpan w:val="2"/>
          </w:tcPr>
          <w:p w:rsidR="00E53AA4" w:rsidRPr="00670215" w:rsidRDefault="00E53AA4" w:rsidP="00B76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E53AA4" w:rsidRPr="00E72D94" w:rsidRDefault="00E53AA4" w:rsidP="00B76A71">
            <w:pPr>
              <w:rPr>
                <w:rFonts w:cs="Arial"/>
                <w:color w:val="A6A6A6"/>
                <w:szCs w:val="20"/>
              </w:rPr>
            </w:pPr>
          </w:p>
        </w:tc>
      </w:tr>
      <w:tr w:rsidR="00E53AA4" w:rsidRPr="00670215" w:rsidTr="00B76A71">
        <w:tc>
          <w:tcPr>
            <w:tcW w:w="2628" w:type="dxa"/>
            <w:gridSpan w:val="2"/>
          </w:tcPr>
          <w:p w:rsidR="00E53AA4" w:rsidRPr="00670215" w:rsidRDefault="00E53AA4" w:rsidP="00B76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E53AA4" w:rsidRPr="00670215" w:rsidRDefault="00E53AA4" w:rsidP="00B76A7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Image should be in proper dimensions.</w:t>
            </w:r>
          </w:p>
        </w:tc>
      </w:tr>
      <w:tr w:rsidR="00E53AA4" w:rsidRPr="00670215" w:rsidTr="00B76A71">
        <w:tc>
          <w:tcPr>
            <w:tcW w:w="2628" w:type="dxa"/>
            <w:gridSpan w:val="2"/>
          </w:tcPr>
          <w:p w:rsidR="00E53AA4" w:rsidRPr="00670215" w:rsidRDefault="00E53AA4" w:rsidP="00B76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E53AA4" w:rsidRPr="00670215" w:rsidRDefault="00E53AA4" w:rsidP="00B76A71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0521E6" w:rsidRDefault="000521E6" w:rsidP="000521E6"/>
    <w:p w:rsidR="000521E6" w:rsidRDefault="000521E6" w:rsidP="000521E6"/>
    <w:p w:rsidR="000521E6" w:rsidRDefault="000521E6" w:rsidP="000521E6"/>
    <w:p w:rsidR="00F93238" w:rsidRDefault="00F93238" w:rsidP="000521E6"/>
    <w:p w:rsidR="00F93238" w:rsidRDefault="00F93238" w:rsidP="000521E6"/>
    <w:p w:rsidR="00F93238" w:rsidRDefault="00F93238" w:rsidP="000521E6"/>
    <w:p w:rsidR="00F93238" w:rsidRDefault="00F93238" w:rsidP="000521E6"/>
    <w:p w:rsidR="00F93238" w:rsidRDefault="00F93238" w:rsidP="000521E6"/>
    <w:p w:rsidR="00F93238" w:rsidRDefault="00F93238" w:rsidP="000521E6"/>
    <w:p w:rsidR="00F93238" w:rsidRDefault="00F93238" w:rsidP="000521E6"/>
    <w:p w:rsidR="00F93238" w:rsidRDefault="00F93238" w:rsidP="000521E6"/>
    <w:p w:rsidR="00F93238" w:rsidRDefault="00F93238" w:rsidP="000521E6"/>
    <w:p w:rsidR="00F93238" w:rsidRDefault="00F93238" w:rsidP="000521E6"/>
    <w:p w:rsidR="00F93238" w:rsidRDefault="00F93238" w:rsidP="000521E6"/>
    <w:p w:rsidR="00F93238" w:rsidRDefault="00F93238" w:rsidP="000521E6"/>
    <w:p w:rsidR="00F93238" w:rsidRDefault="00F93238" w:rsidP="000521E6"/>
    <w:p w:rsidR="00F93238" w:rsidRDefault="00F93238" w:rsidP="000521E6"/>
    <w:p w:rsidR="00F93238" w:rsidRDefault="00F93238" w:rsidP="000521E6"/>
    <w:p w:rsidR="00F93238" w:rsidRDefault="00F93238" w:rsidP="00F93238">
      <w:pPr>
        <w:pStyle w:val="Heading1"/>
        <w:rPr>
          <w:color w:val="A6A6A6"/>
        </w:rPr>
      </w:pPr>
      <w:r>
        <w:lastRenderedPageBreak/>
        <w:t xml:space="preserve">Feature </w:t>
      </w:r>
      <w:proofErr w:type="gramStart"/>
      <w:r>
        <w:t>Name</w:t>
      </w:r>
      <w:r>
        <w:rPr>
          <w:color w:val="A6A6A6"/>
        </w:rPr>
        <w:t xml:space="preserve"> :</w:t>
      </w:r>
      <w:proofErr w:type="gramEnd"/>
      <w:r>
        <w:rPr>
          <w:color w:val="A6A6A6"/>
        </w:rPr>
        <w:t xml:space="preserve"> </w:t>
      </w:r>
      <w:r>
        <w:rPr>
          <w:color w:val="A6A6A6"/>
        </w:rPr>
        <w:t>Product Image</w:t>
      </w:r>
    </w:p>
    <w:p w:rsidR="00F93238" w:rsidRDefault="00F93238" w:rsidP="00F93238">
      <w:pPr>
        <w:pStyle w:val="Heading2"/>
      </w:pPr>
      <w:r>
        <w:t>Feature Process Flow / Use Case Model</w:t>
      </w:r>
    </w:p>
    <w:p w:rsidR="00F93238" w:rsidRPr="00C86C3C" w:rsidRDefault="00F93238" w:rsidP="00F93238">
      <w:pPr>
        <w:pStyle w:val="Heading2"/>
      </w:pPr>
      <w:r>
        <w:t>Use Case(s)</w:t>
      </w:r>
    </w:p>
    <w:p w:rsidR="000521E6" w:rsidRPr="000521E6" w:rsidRDefault="000521E6" w:rsidP="000521E6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103D8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6361FD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</w:t>
            </w:r>
            <w:r w:rsidR="000521E6">
              <w:rPr>
                <w:rFonts w:cs="Arial"/>
                <w:color w:val="A6A6A6"/>
                <w:szCs w:val="20"/>
              </w:rPr>
              <w:t>1</w:t>
            </w:r>
            <w:r w:rsidR="00E53AA4">
              <w:rPr>
                <w:rFonts w:cs="Arial"/>
                <w:color w:val="A6A6A6"/>
                <w:szCs w:val="20"/>
              </w:rPr>
              <w:t>9</w:t>
            </w: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E53AA4" w:rsidP="00A4215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Product’s Images</w:t>
            </w: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0F740B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Rajat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C86C3C" w:rsidRDefault="002103D8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03D8" w:rsidRPr="00670215" w:rsidRDefault="002103D8" w:rsidP="00A42154">
            <w:pPr>
              <w:rPr>
                <w:rFonts w:cs="Arial"/>
                <w:szCs w:val="20"/>
              </w:rPr>
            </w:pPr>
          </w:p>
        </w:tc>
      </w:tr>
      <w:tr w:rsidR="002103D8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103D8" w:rsidRPr="00670215" w:rsidRDefault="00E53AA4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6361FD" w:rsidRPr="00670215" w:rsidRDefault="00E53AA4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Images can be zoomed and will be displayed in proper slideshow.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103D8" w:rsidRPr="00670215" w:rsidRDefault="00E53AA4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Must be at the home page.</w:t>
            </w:r>
          </w:p>
        </w:tc>
      </w:tr>
      <w:tr w:rsidR="002103D8" w:rsidRPr="00670215" w:rsidTr="000B04F7">
        <w:trPr>
          <w:trHeight w:val="255"/>
        </w:trPr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103D8" w:rsidRPr="00670215" w:rsidRDefault="00E53AA4" w:rsidP="000B04F7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Must have the desired images to be shown in slideshow.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1B5057" w:rsidRPr="00E72D94" w:rsidRDefault="00E72D94" w:rsidP="00E72D9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will be able to view the image of selected product.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E80D40" w:rsidRDefault="00E72D94" w:rsidP="00E80D4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and merchant will upload the appropriate image of the particular product.</w:t>
            </w:r>
          </w:p>
          <w:p w:rsidR="00E72D94" w:rsidRPr="00E80D40" w:rsidRDefault="00E72D94" w:rsidP="00E80D40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2103D8" w:rsidRPr="00670215" w:rsidRDefault="003D20CB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There will be no alternate flow 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2103D8" w:rsidRPr="00670215" w:rsidRDefault="003D20CB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If image is of bad quality then after zoom it will not be clear or it will </w:t>
            </w:r>
            <w:proofErr w:type="spellStart"/>
            <w:r>
              <w:rPr>
                <w:rFonts w:cs="Arial"/>
                <w:color w:val="A6A6A6"/>
                <w:szCs w:val="20"/>
              </w:rPr>
              <w:t>pixalate</w:t>
            </w:r>
            <w:proofErr w:type="spellEnd"/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103D8" w:rsidRPr="00670215" w:rsidRDefault="00E72D94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103D8" w:rsidRDefault="003D20CB" w:rsidP="00A42154">
            <w:p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When you want to zoom, </w:t>
            </w:r>
            <w:r w:rsidR="00E53AA4">
              <w:rPr>
                <w:rFonts w:cs="Arial"/>
                <w:color w:val="A6A6A6"/>
              </w:rPr>
              <w:t>you must visit the particular image.</w:t>
            </w:r>
          </w:p>
          <w:p w:rsidR="00E53AA4" w:rsidRPr="00670215" w:rsidRDefault="00E53AA4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E80D40" w:rsidRPr="00E72D94" w:rsidRDefault="00E53AA4" w:rsidP="00E72D9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For slideshow there must have a proper number of images.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103D8" w:rsidRPr="00670215" w:rsidRDefault="003D20CB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There should be many views of the product in slideshow. </w:t>
            </w:r>
          </w:p>
        </w:tc>
      </w:tr>
      <w:tr w:rsidR="002103D8" w:rsidRPr="00670215" w:rsidTr="00A42154">
        <w:tc>
          <w:tcPr>
            <w:tcW w:w="2628" w:type="dxa"/>
            <w:gridSpan w:val="2"/>
          </w:tcPr>
          <w:p w:rsidR="002103D8" w:rsidRPr="00670215" w:rsidRDefault="002103D8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103D8" w:rsidRPr="00670215" w:rsidRDefault="002103D8" w:rsidP="00A42154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" w:name="_Toc221412490"/>
      <w:bookmarkStart w:id="10" w:name="_Toc221412565"/>
      <w:bookmarkStart w:id="11" w:name="_Toc221413038"/>
      <w:bookmarkStart w:id="12" w:name="_Toc221413152"/>
      <w:bookmarkStart w:id="13" w:name="_Toc221413219"/>
      <w:bookmarkStart w:id="14" w:name="_Toc221414483"/>
      <w:bookmarkStart w:id="15" w:name="_Toc221414561"/>
      <w:bookmarkStart w:id="16" w:name="_Toc221414643"/>
      <w:bookmarkStart w:id="17" w:name="_Toc221414829"/>
      <w:bookmarkStart w:id="18" w:name="_Toc221414951"/>
      <w:bookmarkStart w:id="19" w:name="_Toc221415339"/>
      <w:bookmarkStart w:id="20" w:name="_Toc221416323"/>
      <w:bookmarkStart w:id="21" w:name="_Toc221522344"/>
      <w:bookmarkStart w:id="22" w:name="_Toc22152808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3" w:name="_Toc221414484"/>
      <w:bookmarkStart w:id="24" w:name="_Toc221414562"/>
      <w:bookmarkStart w:id="25" w:name="_Toc221414644"/>
      <w:bookmarkStart w:id="26" w:name="_Toc221414830"/>
      <w:bookmarkStart w:id="27" w:name="_Toc221414952"/>
      <w:bookmarkStart w:id="28" w:name="_Toc221415340"/>
      <w:bookmarkStart w:id="29" w:name="_Toc221416324"/>
      <w:bookmarkStart w:id="30" w:name="_Toc221522345"/>
      <w:bookmarkStart w:id="31" w:name="_Toc22152808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2" w:name="_Toc221414485"/>
      <w:bookmarkStart w:id="33" w:name="_Toc221414563"/>
      <w:bookmarkStart w:id="34" w:name="_Toc221414645"/>
      <w:bookmarkStart w:id="35" w:name="_Toc221414831"/>
      <w:bookmarkStart w:id="36" w:name="_Toc221414953"/>
      <w:bookmarkStart w:id="37" w:name="_Toc221415341"/>
      <w:bookmarkStart w:id="38" w:name="_Toc221416325"/>
      <w:bookmarkStart w:id="39" w:name="_Toc221522346"/>
      <w:bookmarkStart w:id="40" w:name="_Toc221528089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1" w:name="_Toc221414486"/>
      <w:bookmarkStart w:id="42" w:name="_Toc221414564"/>
      <w:bookmarkStart w:id="43" w:name="_Toc221414646"/>
      <w:bookmarkStart w:id="44" w:name="_Toc221414832"/>
      <w:bookmarkStart w:id="45" w:name="_Toc221414954"/>
      <w:bookmarkStart w:id="46" w:name="_Toc221415342"/>
      <w:bookmarkStart w:id="47" w:name="_Toc221416326"/>
      <w:bookmarkStart w:id="48" w:name="_Toc221522347"/>
      <w:bookmarkStart w:id="49" w:name="_Toc22152809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0" w:name="_Toc221414487"/>
      <w:bookmarkStart w:id="51" w:name="_Toc221414565"/>
      <w:bookmarkStart w:id="52" w:name="_Toc221414647"/>
      <w:bookmarkStart w:id="53" w:name="_Toc221414833"/>
      <w:bookmarkStart w:id="54" w:name="_Toc221414955"/>
      <w:bookmarkStart w:id="55" w:name="_Toc221415343"/>
      <w:bookmarkStart w:id="56" w:name="_Toc221416327"/>
      <w:bookmarkStart w:id="57" w:name="_Toc221522348"/>
      <w:bookmarkStart w:id="58" w:name="_Toc221528091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9" w:name="_Toc221414488"/>
      <w:bookmarkStart w:id="60" w:name="_Toc221414566"/>
      <w:bookmarkStart w:id="61" w:name="_Toc221414648"/>
      <w:bookmarkStart w:id="62" w:name="_Toc221414834"/>
      <w:bookmarkStart w:id="63" w:name="_Toc221414956"/>
      <w:bookmarkStart w:id="64" w:name="_Toc221415344"/>
      <w:bookmarkStart w:id="65" w:name="_Toc221416328"/>
      <w:bookmarkStart w:id="66" w:name="_Toc221522349"/>
      <w:bookmarkStart w:id="67" w:name="_Toc221528092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8" w:name="_Toc221414489"/>
      <w:bookmarkStart w:id="69" w:name="_Toc221414567"/>
      <w:bookmarkStart w:id="70" w:name="_Toc221414649"/>
      <w:bookmarkStart w:id="71" w:name="_Toc221414835"/>
      <w:bookmarkStart w:id="72" w:name="_Toc221414957"/>
      <w:bookmarkStart w:id="73" w:name="_Toc221415345"/>
      <w:bookmarkStart w:id="74" w:name="_Toc221416329"/>
      <w:bookmarkStart w:id="75" w:name="_Toc221522350"/>
      <w:bookmarkStart w:id="76" w:name="_Toc221528093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7" w:name="_Toc221414490"/>
      <w:bookmarkStart w:id="78" w:name="_Toc221414568"/>
      <w:bookmarkStart w:id="79" w:name="_Toc221414650"/>
      <w:bookmarkStart w:id="80" w:name="_Toc221414836"/>
      <w:bookmarkStart w:id="81" w:name="_Toc221414958"/>
      <w:bookmarkStart w:id="82" w:name="_Toc221415346"/>
      <w:bookmarkStart w:id="83" w:name="_Toc221416330"/>
      <w:bookmarkStart w:id="84" w:name="_Toc221522351"/>
      <w:bookmarkStart w:id="85" w:name="_Toc221528094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6" w:name="_Toc221414491"/>
      <w:bookmarkStart w:id="87" w:name="_Toc221414569"/>
      <w:bookmarkStart w:id="88" w:name="_Toc221414651"/>
      <w:bookmarkStart w:id="89" w:name="_Toc221414837"/>
      <w:bookmarkStart w:id="90" w:name="_Toc221414959"/>
      <w:bookmarkStart w:id="91" w:name="_Toc221415347"/>
      <w:bookmarkStart w:id="92" w:name="_Toc221416331"/>
      <w:bookmarkStart w:id="93" w:name="_Toc221522352"/>
      <w:bookmarkStart w:id="94" w:name="_Toc22152809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5" w:name="_Toc221414492"/>
      <w:bookmarkStart w:id="96" w:name="_Toc221414570"/>
      <w:bookmarkStart w:id="97" w:name="_Toc221414652"/>
      <w:bookmarkStart w:id="98" w:name="_Toc221414838"/>
      <w:bookmarkStart w:id="99" w:name="_Toc221414960"/>
      <w:bookmarkStart w:id="100" w:name="_Toc221415348"/>
      <w:bookmarkStart w:id="101" w:name="_Toc221416332"/>
      <w:bookmarkStart w:id="102" w:name="_Toc221522353"/>
      <w:bookmarkStart w:id="103" w:name="_Toc221528096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4" w:name="_Toc221414493"/>
      <w:bookmarkStart w:id="105" w:name="_Toc221414571"/>
      <w:bookmarkStart w:id="106" w:name="_Toc221414653"/>
      <w:bookmarkStart w:id="107" w:name="_Toc221414839"/>
      <w:bookmarkStart w:id="108" w:name="_Toc221414961"/>
      <w:bookmarkStart w:id="109" w:name="_Toc221415349"/>
      <w:bookmarkStart w:id="110" w:name="_Toc221416333"/>
      <w:bookmarkStart w:id="111" w:name="_Toc221522354"/>
      <w:bookmarkStart w:id="112" w:name="_Toc221528097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sectPr w:rsidR="007164FF" w:rsidRPr="007164FF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CA9" w:rsidRDefault="003E7CA9">
      <w:r>
        <w:separator/>
      </w:r>
    </w:p>
  </w:endnote>
  <w:endnote w:type="continuationSeparator" w:id="0">
    <w:p w:rsidR="003E7CA9" w:rsidRDefault="003E7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="0013598B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13598B" w:rsidRPr="00E906D9">
      <w:rPr>
        <w:sz w:val="12"/>
        <w:szCs w:val="12"/>
      </w:rPr>
      <w:fldChar w:fldCharType="separate"/>
    </w:r>
    <w:r w:rsidR="007223E5">
      <w:rPr>
        <w:noProof/>
        <w:sz w:val="12"/>
        <w:szCs w:val="12"/>
      </w:rPr>
      <w:t>6</w:t>
    </w:r>
    <w:r w:rsidR="0013598B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4A7EEA">
      <w:rPr>
        <w:sz w:val="12"/>
        <w:szCs w:val="12"/>
      </w:rPr>
      <w:fldChar w:fldCharType="begin"/>
    </w:r>
    <w:r w:rsidR="004A7EEA">
      <w:rPr>
        <w:sz w:val="12"/>
        <w:szCs w:val="12"/>
      </w:rPr>
      <w:instrText xml:space="preserve"> SAVEDATE  \@ "M/d/yyyy" </w:instrText>
    </w:r>
    <w:r w:rsidR="004A7EEA">
      <w:rPr>
        <w:sz w:val="12"/>
        <w:szCs w:val="12"/>
      </w:rPr>
      <w:fldChar w:fldCharType="separate"/>
    </w:r>
    <w:r w:rsidR="003807EC">
      <w:rPr>
        <w:noProof/>
        <w:sz w:val="12"/>
        <w:szCs w:val="12"/>
      </w:rPr>
      <w:t>3/28/2019</w:t>
    </w:r>
    <w:r w:rsidR="004A7EEA">
      <w:rPr>
        <w:sz w:val="12"/>
        <w:szCs w:val="12"/>
      </w:rPr>
      <w:fldChar w:fldCharType="end"/>
    </w:r>
  </w:p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CA9" w:rsidRDefault="003E7CA9">
      <w:r>
        <w:separator/>
      </w:r>
    </w:p>
  </w:footnote>
  <w:footnote w:type="continuationSeparator" w:id="0">
    <w:p w:rsidR="003E7CA9" w:rsidRDefault="003E7C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050CB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7E7FAB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050C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97A8B"/>
    <w:multiLevelType w:val="hybridMultilevel"/>
    <w:tmpl w:val="C262E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8F54417"/>
    <w:multiLevelType w:val="hybridMultilevel"/>
    <w:tmpl w:val="60E6B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0" w15:restartNumberingAfterBreak="0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2" w15:restartNumberingAfterBreak="0">
    <w:nsid w:val="30197595"/>
    <w:multiLevelType w:val="hybridMultilevel"/>
    <w:tmpl w:val="4F7A6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F063E3"/>
    <w:multiLevelType w:val="hybridMultilevel"/>
    <w:tmpl w:val="6C7C5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F4A39"/>
    <w:multiLevelType w:val="hybridMultilevel"/>
    <w:tmpl w:val="19400680"/>
    <w:lvl w:ilvl="0" w:tplc="BDD41A2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3F8C1311"/>
    <w:multiLevelType w:val="hybridMultilevel"/>
    <w:tmpl w:val="CE460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C221D"/>
    <w:multiLevelType w:val="hybridMultilevel"/>
    <w:tmpl w:val="71927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A970FC"/>
    <w:multiLevelType w:val="hybridMultilevel"/>
    <w:tmpl w:val="E5B4F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CCE3440"/>
    <w:multiLevelType w:val="hybridMultilevel"/>
    <w:tmpl w:val="7F5AFD18"/>
    <w:lvl w:ilvl="0" w:tplc="16A8739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0"/>
  </w:num>
  <w:num w:numId="2">
    <w:abstractNumId w:val="4"/>
  </w:num>
  <w:num w:numId="3">
    <w:abstractNumId w:val="20"/>
  </w:num>
  <w:num w:numId="4">
    <w:abstractNumId w:val="31"/>
  </w:num>
  <w:num w:numId="5">
    <w:abstractNumId w:val="18"/>
  </w:num>
  <w:num w:numId="6">
    <w:abstractNumId w:val="22"/>
  </w:num>
  <w:num w:numId="7">
    <w:abstractNumId w:val="30"/>
  </w:num>
  <w:num w:numId="8">
    <w:abstractNumId w:val="8"/>
  </w:num>
  <w:num w:numId="9">
    <w:abstractNumId w:val="7"/>
  </w:num>
  <w:num w:numId="10">
    <w:abstractNumId w:val="3"/>
  </w:num>
  <w:num w:numId="11">
    <w:abstractNumId w:val="17"/>
  </w:num>
  <w:num w:numId="12">
    <w:abstractNumId w:val="28"/>
  </w:num>
  <w:num w:numId="13">
    <w:abstractNumId w:val="19"/>
  </w:num>
  <w:num w:numId="14">
    <w:abstractNumId w:val="27"/>
  </w:num>
  <w:num w:numId="15">
    <w:abstractNumId w:val="1"/>
  </w:num>
  <w:num w:numId="16">
    <w:abstractNumId w:val="26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1"/>
  </w:num>
  <w:num w:numId="20">
    <w:abstractNumId w:val="9"/>
  </w:num>
  <w:num w:numId="21">
    <w:abstractNumId w:val="23"/>
  </w:num>
  <w:num w:numId="22">
    <w:abstractNumId w:val="21"/>
  </w:num>
  <w:num w:numId="23">
    <w:abstractNumId w:val="0"/>
  </w:num>
  <w:num w:numId="24">
    <w:abstractNumId w:val="13"/>
  </w:num>
  <w:num w:numId="25">
    <w:abstractNumId w:val="29"/>
  </w:num>
  <w:num w:numId="26">
    <w:abstractNumId w:val="14"/>
  </w:num>
  <w:num w:numId="27">
    <w:abstractNumId w:val="24"/>
  </w:num>
  <w:num w:numId="28">
    <w:abstractNumId w:val="25"/>
  </w:num>
  <w:num w:numId="29">
    <w:abstractNumId w:val="12"/>
  </w:num>
  <w:num w:numId="30">
    <w:abstractNumId w:val="15"/>
  </w:num>
  <w:num w:numId="31">
    <w:abstractNumId w:val="5"/>
  </w:num>
  <w:num w:numId="32">
    <w:abstractNumId w:val="2"/>
  </w:num>
  <w:num w:numId="33">
    <w:abstractNumId w:val="32"/>
  </w:num>
  <w:num w:numId="34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BB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21E6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1E0B"/>
    <w:rsid w:val="000F15B8"/>
    <w:rsid w:val="000F1D74"/>
    <w:rsid w:val="000F740B"/>
    <w:rsid w:val="001035B5"/>
    <w:rsid w:val="0010541A"/>
    <w:rsid w:val="00105E19"/>
    <w:rsid w:val="00111840"/>
    <w:rsid w:val="00117877"/>
    <w:rsid w:val="00122A62"/>
    <w:rsid w:val="00131833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B5057"/>
    <w:rsid w:val="001B5C0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21637"/>
    <w:rsid w:val="00227B62"/>
    <w:rsid w:val="002356EE"/>
    <w:rsid w:val="002510AE"/>
    <w:rsid w:val="00255761"/>
    <w:rsid w:val="0026136A"/>
    <w:rsid w:val="002618D3"/>
    <w:rsid w:val="0027397B"/>
    <w:rsid w:val="002A1A60"/>
    <w:rsid w:val="002A2883"/>
    <w:rsid w:val="002A3021"/>
    <w:rsid w:val="002B65C7"/>
    <w:rsid w:val="002C112E"/>
    <w:rsid w:val="002C1910"/>
    <w:rsid w:val="002E2A3B"/>
    <w:rsid w:val="002E6736"/>
    <w:rsid w:val="00300C0D"/>
    <w:rsid w:val="00304A81"/>
    <w:rsid w:val="00306F22"/>
    <w:rsid w:val="00314D94"/>
    <w:rsid w:val="00335409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07EC"/>
    <w:rsid w:val="003839F0"/>
    <w:rsid w:val="00386C1B"/>
    <w:rsid w:val="003A0F85"/>
    <w:rsid w:val="003A34CA"/>
    <w:rsid w:val="003A6300"/>
    <w:rsid w:val="003A6D89"/>
    <w:rsid w:val="003B0351"/>
    <w:rsid w:val="003D1C59"/>
    <w:rsid w:val="003D20CB"/>
    <w:rsid w:val="003D3F9B"/>
    <w:rsid w:val="003D69EF"/>
    <w:rsid w:val="003E2945"/>
    <w:rsid w:val="003E3014"/>
    <w:rsid w:val="003E45EF"/>
    <w:rsid w:val="003E7CA9"/>
    <w:rsid w:val="003F10EC"/>
    <w:rsid w:val="003F32B1"/>
    <w:rsid w:val="003F568C"/>
    <w:rsid w:val="00414BC6"/>
    <w:rsid w:val="004219BF"/>
    <w:rsid w:val="00424450"/>
    <w:rsid w:val="0042519A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14E3F"/>
    <w:rsid w:val="0052078C"/>
    <w:rsid w:val="0053140F"/>
    <w:rsid w:val="00532270"/>
    <w:rsid w:val="00535E76"/>
    <w:rsid w:val="00541CF9"/>
    <w:rsid w:val="00545B77"/>
    <w:rsid w:val="0055091B"/>
    <w:rsid w:val="00557499"/>
    <w:rsid w:val="005631E1"/>
    <w:rsid w:val="00575794"/>
    <w:rsid w:val="005811C6"/>
    <w:rsid w:val="00593619"/>
    <w:rsid w:val="005A5C9D"/>
    <w:rsid w:val="005B4215"/>
    <w:rsid w:val="005C1BA9"/>
    <w:rsid w:val="005D50D1"/>
    <w:rsid w:val="005D6F5D"/>
    <w:rsid w:val="005D7E8E"/>
    <w:rsid w:val="005E0DCF"/>
    <w:rsid w:val="005E685C"/>
    <w:rsid w:val="005F2AA3"/>
    <w:rsid w:val="0061161F"/>
    <w:rsid w:val="0061219D"/>
    <w:rsid w:val="00613BD8"/>
    <w:rsid w:val="00620882"/>
    <w:rsid w:val="00623E80"/>
    <w:rsid w:val="00627986"/>
    <w:rsid w:val="006361FD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4FC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E7BF5"/>
    <w:rsid w:val="006F0A1F"/>
    <w:rsid w:val="00702BF3"/>
    <w:rsid w:val="007164FF"/>
    <w:rsid w:val="007223E5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B0A9D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07C24"/>
    <w:rsid w:val="00813BCC"/>
    <w:rsid w:val="008178DE"/>
    <w:rsid w:val="00823A07"/>
    <w:rsid w:val="008313B8"/>
    <w:rsid w:val="00842AEE"/>
    <w:rsid w:val="0086399A"/>
    <w:rsid w:val="00872068"/>
    <w:rsid w:val="00883C9E"/>
    <w:rsid w:val="00884F85"/>
    <w:rsid w:val="008971E8"/>
    <w:rsid w:val="008A02DD"/>
    <w:rsid w:val="008A7D25"/>
    <w:rsid w:val="008C668D"/>
    <w:rsid w:val="008E47AD"/>
    <w:rsid w:val="009008E3"/>
    <w:rsid w:val="00912828"/>
    <w:rsid w:val="00933EFD"/>
    <w:rsid w:val="00935DD0"/>
    <w:rsid w:val="00947012"/>
    <w:rsid w:val="00954BBB"/>
    <w:rsid w:val="009570BC"/>
    <w:rsid w:val="00957494"/>
    <w:rsid w:val="00960F0D"/>
    <w:rsid w:val="00975A8D"/>
    <w:rsid w:val="009839AC"/>
    <w:rsid w:val="00984378"/>
    <w:rsid w:val="00984E64"/>
    <w:rsid w:val="009B028B"/>
    <w:rsid w:val="009C5758"/>
    <w:rsid w:val="009C7692"/>
    <w:rsid w:val="009E334E"/>
    <w:rsid w:val="009E5B1A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46F03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545B"/>
    <w:rsid w:val="00B26F17"/>
    <w:rsid w:val="00B27F77"/>
    <w:rsid w:val="00B35F3A"/>
    <w:rsid w:val="00B47B12"/>
    <w:rsid w:val="00B51091"/>
    <w:rsid w:val="00B7049E"/>
    <w:rsid w:val="00B70599"/>
    <w:rsid w:val="00B8211E"/>
    <w:rsid w:val="00B82749"/>
    <w:rsid w:val="00B85BBE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D13DA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8046E"/>
    <w:rsid w:val="00D835BC"/>
    <w:rsid w:val="00D8448A"/>
    <w:rsid w:val="00D85326"/>
    <w:rsid w:val="00DA0C37"/>
    <w:rsid w:val="00DA45BD"/>
    <w:rsid w:val="00DA6943"/>
    <w:rsid w:val="00DB4393"/>
    <w:rsid w:val="00DC5CA0"/>
    <w:rsid w:val="00DC762D"/>
    <w:rsid w:val="00DD1195"/>
    <w:rsid w:val="00DE7786"/>
    <w:rsid w:val="00DF5673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537A2"/>
    <w:rsid w:val="00E53AA4"/>
    <w:rsid w:val="00E64427"/>
    <w:rsid w:val="00E72D94"/>
    <w:rsid w:val="00E773DC"/>
    <w:rsid w:val="00E80D40"/>
    <w:rsid w:val="00E80D4D"/>
    <w:rsid w:val="00E81A56"/>
    <w:rsid w:val="00E82AEA"/>
    <w:rsid w:val="00E83808"/>
    <w:rsid w:val="00E906D9"/>
    <w:rsid w:val="00E968A9"/>
    <w:rsid w:val="00EA30AC"/>
    <w:rsid w:val="00EA7F41"/>
    <w:rsid w:val="00EC029F"/>
    <w:rsid w:val="00EC1182"/>
    <w:rsid w:val="00EC23A7"/>
    <w:rsid w:val="00EC391A"/>
    <w:rsid w:val="00EC6A6F"/>
    <w:rsid w:val="00ED0E13"/>
    <w:rsid w:val="00ED412F"/>
    <w:rsid w:val="00ED5FAA"/>
    <w:rsid w:val="00EF76AE"/>
    <w:rsid w:val="00F13B64"/>
    <w:rsid w:val="00F147B6"/>
    <w:rsid w:val="00F211BB"/>
    <w:rsid w:val="00F251B1"/>
    <w:rsid w:val="00F305F6"/>
    <w:rsid w:val="00F511AE"/>
    <w:rsid w:val="00F522FD"/>
    <w:rsid w:val="00F67974"/>
    <w:rsid w:val="00F73C1A"/>
    <w:rsid w:val="00F8254A"/>
    <w:rsid w:val="00F85866"/>
    <w:rsid w:val="00F93238"/>
    <w:rsid w:val="00F97243"/>
    <w:rsid w:val="00F978EC"/>
    <w:rsid w:val="00FB3005"/>
    <w:rsid w:val="00FB3CF6"/>
    <w:rsid w:val="00FC22ED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856C8F-A400-40D1-B7E3-6096CC13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ind w:left="576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RGUPTA90\Desktop\Use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444A8EE-D819-499E-84D3-ABC9431D0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TotalTime>228</TotalTime>
  <Pages>9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8070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Gupta, Rajat</dc:creator>
  <cp:keywords/>
  <dc:description>This template was provided to the IIBA</dc:description>
  <cp:lastModifiedBy>Gupta, Rajat</cp:lastModifiedBy>
  <cp:revision>20</cp:revision>
  <cp:lastPrinted>2009-02-05T03:01:00Z</cp:lastPrinted>
  <dcterms:created xsi:type="dcterms:W3CDTF">2019-03-28T12:12:00Z</dcterms:created>
  <dcterms:modified xsi:type="dcterms:W3CDTF">2019-03-29T06:25:00Z</dcterms:modified>
</cp:coreProperties>
</file>